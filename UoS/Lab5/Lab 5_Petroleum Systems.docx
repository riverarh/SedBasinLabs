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2804B9" w14:textId="77777777" w:rsidR="00AF08E4" w:rsidRPr="00C90B79" w:rsidRDefault="00AF08E4" w:rsidP="00AF08E4">
      <w:pPr>
        <w:pStyle w:val="Title"/>
        <w:rPr>
          <w:b/>
        </w:rPr>
      </w:pPr>
      <w:bookmarkStart w:id="0" w:name="_Toc479317226"/>
      <w:r w:rsidRPr="00C90B79">
        <w:rPr>
          <w:b/>
        </w:rPr>
        <w:t>GEOS3102: Global Energy &amp; Resources Labs</w:t>
      </w:r>
    </w:p>
    <w:p w14:paraId="0149EA47" w14:textId="77777777" w:rsidR="00AF08E4" w:rsidRDefault="00AF08E4" w:rsidP="00AF08E4">
      <w:pPr>
        <w:pStyle w:val="Subtitle"/>
        <w:rPr>
          <w:sz w:val="36"/>
          <w:szCs w:val="36"/>
        </w:rPr>
      </w:pPr>
      <w:r w:rsidRPr="0054245C">
        <w:rPr>
          <w:sz w:val="36"/>
          <w:szCs w:val="36"/>
        </w:rPr>
        <w:t>Dietmar Muller, Tristan Salles, Amy I’Anson</w:t>
      </w:r>
    </w:p>
    <w:p w14:paraId="0BAD5AB2" w14:textId="77777777" w:rsidR="00AF08E4" w:rsidRDefault="00AF08E4" w:rsidP="00AF08E4"/>
    <w:p w14:paraId="147D1B49" w14:textId="77777777" w:rsidR="00AF08E4" w:rsidRPr="00C90B79" w:rsidRDefault="00AF08E4" w:rsidP="00AF08E4">
      <w:pPr>
        <w:pStyle w:val="Title"/>
        <w:rPr>
          <w:sz w:val="40"/>
          <w:szCs w:val="40"/>
        </w:rPr>
      </w:pPr>
      <w:r w:rsidRPr="00C90B79">
        <w:rPr>
          <w:sz w:val="40"/>
          <w:szCs w:val="40"/>
        </w:rPr>
        <w:t>Lab Overview</w:t>
      </w:r>
    </w:p>
    <w:tbl>
      <w:tblPr>
        <w:tblStyle w:val="TableGrid"/>
        <w:tblW w:w="10009" w:type="dxa"/>
        <w:tblLayout w:type="fixed"/>
        <w:tblLook w:val="04A0" w:firstRow="1" w:lastRow="0" w:firstColumn="1" w:lastColumn="0" w:noHBand="0" w:noVBand="1"/>
      </w:tblPr>
      <w:tblGrid>
        <w:gridCol w:w="1314"/>
        <w:gridCol w:w="2551"/>
        <w:gridCol w:w="1170"/>
        <w:gridCol w:w="1800"/>
        <w:gridCol w:w="3174"/>
      </w:tblGrid>
      <w:tr w:rsidR="00AF08E4" w14:paraId="78B12EAD" w14:textId="77777777" w:rsidTr="00EB51C3">
        <w:trPr>
          <w:trHeight w:val="218"/>
        </w:trPr>
        <w:tc>
          <w:tcPr>
            <w:tcW w:w="1314" w:type="dxa"/>
          </w:tcPr>
          <w:p w14:paraId="1E8C7C7A" w14:textId="77777777" w:rsidR="00AF08E4" w:rsidRDefault="00AF08E4" w:rsidP="00EB51C3">
            <w:pPr>
              <w:jc w:val="center"/>
            </w:pPr>
          </w:p>
        </w:tc>
        <w:tc>
          <w:tcPr>
            <w:tcW w:w="2551" w:type="dxa"/>
          </w:tcPr>
          <w:p w14:paraId="0E9011F4" w14:textId="77777777" w:rsidR="00AF08E4" w:rsidRPr="0054245C" w:rsidRDefault="00AF08E4" w:rsidP="00EB51C3">
            <w:pPr>
              <w:pStyle w:val="Title"/>
              <w:jc w:val="center"/>
              <w:rPr>
                <w:b/>
                <w:sz w:val="30"/>
                <w:szCs w:val="30"/>
              </w:rPr>
            </w:pPr>
            <w:r w:rsidRPr="0054245C">
              <w:rPr>
                <w:b/>
                <w:sz w:val="30"/>
                <w:szCs w:val="30"/>
              </w:rPr>
              <w:t>Exercises</w:t>
            </w:r>
          </w:p>
        </w:tc>
        <w:tc>
          <w:tcPr>
            <w:tcW w:w="1170" w:type="dxa"/>
          </w:tcPr>
          <w:p w14:paraId="480D6D42" w14:textId="77777777" w:rsidR="00AF08E4" w:rsidRPr="0054245C" w:rsidRDefault="00AF08E4" w:rsidP="00EB51C3">
            <w:pPr>
              <w:pStyle w:val="Title"/>
              <w:jc w:val="center"/>
              <w:rPr>
                <w:b/>
                <w:sz w:val="30"/>
                <w:szCs w:val="30"/>
              </w:rPr>
            </w:pPr>
            <w:r w:rsidRPr="0054245C">
              <w:rPr>
                <w:b/>
                <w:sz w:val="30"/>
                <w:szCs w:val="30"/>
              </w:rPr>
              <w:t>Weight</w:t>
            </w:r>
          </w:p>
        </w:tc>
        <w:tc>
          <w:tcPr>
            <w:tcW w:w="1800" w:type="dxa"/>
          </w:tcPr>
          <w:p w14:paraId="4625543B" w14:textId="77777777" w:rsidR="00AF08E4" w:rsidRPr="0054245C" w:rsidRDefault="00AF08E4" w:rsidP="00EB51C3">
            <w:pPr>
              <w:pStyle w:val="Title"/>
              <w:jc w:val="center"/>
              <w:rPr>
                <w:b/>
                <w:sz w:val="30"/>
                <w:szCs w:val="30"/>
              </w:rPr>
            </w:pPr>
            <w:r w:rsidRPr="0054245C">
              <w:rPr>
                <w:b/>
                <w:sz w:val="30"/>
                <w:szCs w:val="30"/>
              </w:rPr>
              <w:t>Due Date</w:t>
            </w:r>
          </w:p>
        </w:tc>
        <w:tc>
          <w:tcPr>
            <w:tcW w:w="3174" w:type="dxa"/>
          </w:tcPr>
          <w:p w14:paraId="211D3619" w14:textId="77777777" w:rsidR="00AF08E4" w:rsidRPr="0054245C" w:rsidRDefault="00AF08E4" w:rsidP="00EB51C3">
            <w:pPr>
              <w:pStyle w:val="Title"/>
              <w:jc w:val="center"/>
              <w:rPr>
                <w:b/>
                <w:sz w:val="30"/>
                <w:szCs w:val="30"/>
              </w:rPr>
            </w:pPr>
            <w:r w:rsidRPr="0054245C">
              <w:rPr>
                <w:b/>
                <w:sz w:val="30"/>
                <w:szCs w:val="30"/>
              </w:rPr>
              <w:t>Submission</w:t>
            </w:r>
          </w:p>
        </w:tc>
      </w:tr>
      <w:tr w:rsidR="00AF08E4" w14:paraId="2772944E" w14:textId="77777777" w:rsidTr="00EB51C3">
        <w:trPr>
          <w:trHeight w:val="206"/>
        </w:trPr>
        <w:tc>
          <w:tcPr>
            <w:tcW w:w="1314" w:type="dxa"/>
            <w:shd w:val="clear" w:color="auto" w:fill="auto"/>
          </w:tcPr>
          <w:p w14:paraId="40589BA2" w14:textId="77777777" w:rsidR="00AF08E4" w:rsidRDefault="00AF08E4" w:rsidP="00EB51C3">
            <w:pPr>
              <w:jc w:val="center"/>
            </w:pPr>
            <w:r>
              <w:t>Lab 1 (Week 8)</w:t>
            </w:r>
          </w:p>
        </w:tc>
        <w:tc>
          <w:tcPr>
            <w:tcW w:w="2551" w:type="dxa"/>
            <w:shd w:val="clear" w:color="auto" w:fill="auto"/>
          </w:tcPr>
          <w:p w14:paraId="22576833" w14:textId="77777777" w:rsidR="00AF08E4" w:rsidRDefault="00AF08E4" w:rsidP="00EB51C3">
            <w:pPr>
              <w:jc w:val="center"/>
            </w:pPr>
            <w:r>
              <w:t xml:space="preserve">Intro to Global Petroleum Resources and </w:t>
            </w:r>
            <w:proofErr w:type="spellStart"/>
            <w:r>
              <w:t>iPython</w:t>
            </w:r>
            <w:proofErr w:type="spellEnd"/>
            <w:r>
              <w:t xml:space="preserve"> </w:t>
            </w:r>
          </w:p>
        </w:tc>
        <w:tc>
          <w:tcPr>
            <w:tcW w:w="1170" w:type="dxa"/>
            <w:shd w:val="clear" w:color="auto" w:fill="auto"/>
          </w:tcPr>
          <w:p w14:paraId="0E4537E9" w14:textId="77777777" w:rsidR="00AF08E4" w:rsidRDefault="00AF08E4" w:rsidP="00EB51C3">
            <w:pPr>
              <w:jc w:val="center"/>
            </w:pPr>
            <w:r>
              <w:t>10%</w:t>
            </w:r>
          </w:p>
        </w:tc>
        <w:tc>
          <w:tcPr>
            <w:tcW w:w="1800" w:type="dxa"/>
            <w:shd w:val="clear" w:color="auto" w:fill="auto"/>
          </w:tcPr>
          <w:p w14:paraId="107E8EC9" w14:textId="77777777" w:rsidR="00AF08E4" w:rsidRDefault="00AF08E4" w:rsidP="00EB51C3">
            <w:pPr>
              <w:jc w:val="center"/>
            </w:pPr>
            <w:r>
              <w:t>Thursday May 11 @ 9am</w:t>
            </w:r>
          </w:p>
        </w:tc>
        <w:tc>
          <w:tcPr>
            <w:tcW w:w="3174" w:type="dxa"/>
            <w:shd w:val="clear" w:color="auto" w:fill="auto"/>
          </w:tcPr>
          <w:p w14:paraId="62385DC7" w14:textId="77777777" w:rsidR="00AF08E4" w:rsidRDefault="00AF08E4" w:rsidP="00EB51C3">
            <w:pPr>
              <w:jc w:val="center"/>
            </w:pPr>
            <w:r>
              <w:t>Madsen Dropbox</w:t>
            </w:r>
          </w:p>
        </w:tc>
      </w:tr>
      <w:tr w:rsidR="00AF08E4" w14:paraId="6B931E93" w14:textId="77777777" w:rsidTr="00EB51C3">
        <w:trPr>
          <w:trHeight w:val="218"/>
        </w:trPr>
        <w:tc>
          <w:tcPr>
            <w:tcW w:w="1314" w:type="dxa"/>
            <w:shd w:val="clear" w:color="auto" w:fill="FFFFFF" w:themeFill="background1"/>
          </w:tcPr>
          <w:p w14:paraId="71B03539" w14:textId="77777777" w:rsidR="00AF08E4" w:rsidRDefault="00AF08E4" w:rsidP="00EB51C3">
            <w:pPr>
              <w:jc w:val="center"/>
            </w:pPr>
            <w:r>
              <w:t>Lab 2</w:t>
            </w:r>
          </w:p>
          <w:p w14:paraId="0FF6B117" w14:textId="77777777" w:rsidR="00AF08E4" w:rsidRDefault="00AF08E4" w:rsidP="00EB51C3">
            <w:pPr>
              <w:jc w:val="center"/>
            </w:pPr>
            <w:r>
              <w:t>(Week 9)</w:t>
            </w:r>
          </w:p>
        </w:tc>
        <w:tc>
          <w:tcPr>
            <w:tcW w:w="2551" w:type="dxa"/>
            <w:shd w:val="clear" w:color="auto" w:fill="FFFFFF" w:themeFill="background1"/>
          </w:tcPr>
          <w:p w14:paraId="05F469B2" w14:textId="77777777" w:rsidR="00AF08E4" w:rsidRDefault="00AF08E4" w:rsidP="00EB51C3">
            <w:pPr>
              <w:jc w:val="center"/>
            </w:pPr>
            <w:r>
              <w:t>Badlands</w:t>
            </w:r>
          </w:p>
        </w:tc>
        <w:tc>
          <w:tcPr>
            <w:tcW w:w="1170" w:type="dxa"/>
            <w:shd w:val="clear" w:color="auto" w:fill="FFFFFF" w:themeFill="background1"/>
          </w:tcPr>
          <w:p w14:paraId="0C8776D5" w14:textId="77777777" w:rsidR="00AF08E4" w:rsidRDefault="00AF08E4" w:rsidP="00EB51C3">
            <w:pPr>
              <w:jc w:val="center"/>
            </w:pPr>
            <w:r>
              <w:t>15%</w:t>
            </w:r>
          </w:p>
        </w:tc>
        <w:tc>
          <w:tcPr>
            <w:tcW w:w="1800" w:type="dxa"/>
            <w:shd w:val="clear" w:color="auto" w:fill="FFFFFF" w:themeFill="background1"/>
          </w:tcPr>
          <w:p w14:paraId="43E68074" w14:textId="77777777" w:rsidR="00AF08E4" w:rsidRDefault="00AF08E4" w:rsidP="00EB51C3">
            <w:pPr>
              <w:jc w:val="center"/>
            </w:pPr>
            <w:r>
              <w:t>Thursday May 18 @ 9am</w:t>
            </w:r>
          </w:p>
        </w:tc>
        <w:tc>
          <w:tcPr>
            <w:tcW w:w="3174" w:type="dxa"/>
            <w:shd w:val="clear" w:color="auto" w:fill="FFFFFF" w:themeFill="background1"/>
          </w:tcPr>
          <w:p w14:paraId="7CDAA905" w14:textId="77777777" w:rsidR="00AF08E4" w:rsidRDefault="00AF08E4" w:rsidP="00EB51C3">
            <w:pPr>
              <w:jc w:val="center"/>
            </w:pPr>
            <w:r>
              <w:t>Madsen Dropbox</w:t>
            </w:r>
          </w:p>
        </w:tc>
      </w:tr>
      <w:tr w:rsidR="00AF08E4" w14:paraId="68F022AB" w14:textId="77777777" w:rsidTr="00EB51C3">
        <w:trPr>
          <w:trHeight w:val="206"/>
        </w:trPr>
        <w:tc>
          <w:tcPr>
            <w:tcW w:w="1314" w:type="dxa"/>
            <w:shd w:val="clear" w:color="auto" w:fill="auto"/>
          </w:tcPr>
          <w:p w14:paraId="0608CDB0" w14:textId="77777777" w:rsidR="00AF08E4" w:rsidRDefault="00AF08E4" w:rsidP="00EB51C3">
            <w:pPr>
              <w:jc w:val="center"/>
            </w:pPr>
            <w:r>
              <w:t>Lab 3 (Week 10)</w:t>
            </w:r>
          </w:p>
        </w:tc>
        <w:tc>
          <w:tcPr>
            <w:tcW w:w="2551" w:type="dxa"/>
            <w:shd w:val="clear" w:color="auto" w:fill="auto"/>
          </w:tcPr>
          <w:p w14:paraId="1AC79C27" w14:textId="77777777" w:rsidR="00AF08E4" w:rsidRDefault="00AF08E4" w:rsidP="00EB51C3">
            <w:pPr>
              <w:jc w:val="center"/>
            </w:pPr>
            <w:r>
              <w:t>Seismic Reflection Surveys</w:t>
            </w:r>
          </w:p>
        </w:tc>
        <w:tc>
          <w:tcPr>
            <w:tcW w:w="1170" w:type="dxa"/>
            <w:shd w:val="clear" w:color="auto" w:fill="auto"/>
          </w:tcPr>
          <w:p w14:paraId="76BE3505" w14:textId="77777777" w:rsidR="00AF08E4" w:rsidRDefault="00AF08E4" w:rsidP="00EB51C3">
            <w:pPr>
              <w:jc w:val="center"/>
            </w:pPr>
            <w:r>
              <w:t>15%</w:t>
            </w:r>
          </w:p>
        </w:tc>
        <w:tc>
          <w:tcPr>
            <w:tcW w:w="1800" w:type="dxa"/>
            <w:shd w:val="clear" w:color="auto" w:fill="auto"/>
          </w:tcPr>
          <w:p w14:paraId="7A04EB23" w14:textId="77777777" w:rsidR="00AF08E4" w:rsidRDefault="00AF08E4" w:rsidP="00EB51C3">
            <w:pPr>
              <w:jc w:val="center"/>
            </w:pPr>
            <w:r>
              <w:t>Thursday May 25 @ 9am</w:t>
            </w:r>
          </w:p>
        </w:tc>
        <w:tc>
          <w:tcPr>
            <w:tcW w:w="3174" w:type="dxa"/>
            <w:shd w:val="clear" w:color="auto" w:fill="auto"/>
          </w:tcPr>
          <w:p w14:paraId="29BD9454" w14:textId="77777777" w:rsidR="00AF08E4" w:rsidRDefault="00AF08E4" w:rsidP="00EB51C3">
            <w:pPr>
              <w:jc w:val="center"/>
            </w:pPr>
            <w:r>
              <w:t>Madsen Dropbox</w:t>
            </w:r>
          </w:p>
        </w:tc>
      </w:tr>
      <w:tr w:rsidR="00AF08E4" w14:paraId="55FAD08D" w14:textId="77777777" w:rsidTr="00AF08E4">
        <w:trPr>
          <w:trHeight w:val="258"/>
        </w:trPr>
        <w:tc>
          <w:tcPr>
            <w:tcW w:w="1314" w:type="dxa"/>
            <w:shd w:val="clear" w:color="auto" w:fill="auto"/>
          </w:tcPr>
          <w:p w14:paraId="5F6EF740" w14:textId="77777777" w:rsidR="00AF08E4" w:rsidRDefault="00AF08E4" w:rsidP="00EB51C3">
            <w:pPr>
              <w:jc w:val="center"/>
            </w:pPr>
            <w:r>
              <w:t>Lab 4 (Week 11)</w:t>
            </w:r>
          </w:p>
        </w:tc>
        <w:tc>
          <w:tcPr>
            <w:tcW w:w="2551" w:type="dxa"/>
            <w:shd w:val="clear" w:color="auto" w:fill="auto"/>
          </w:tcPr>
          <w:p w14:paraId="3F103920" w14:textId="77777777" w:rsidR="00AF08E4" w:rsidRDefault="00AF08E4" w:rsidP="00EB51C3">
            <w:pPr>
              <w:jc w:val="center"/>
            </w:pPr>
            <w:proofErr w:type="gramStart"/>
            <w:r>
              <w:t>Well</w:t>
            </w:r>
            <w:proofErr w:type="gramEnd"/>
            <w:r>
              <w:t xml:space="preserve"> Log Analysis</w:t>
            </w:r>
          </w:p>
        </w:tc>
        <w:tc>
          <w:tcPr>
            <w:tcW w:w="1170" w:type="dxa"/>
            <w:shd w:val="clear" w:color="auto" w:fill="auto"/>
          </w:tcPr>
          <w:p w14:paraId="6C6C6986" w14:textId="77777777" w:rsidR="00AF08E4" w:rsidRDefault="00AF08E4" w:rsidP="00EB51C3">
            <w:pPr>
              <w:jc w:val="center"/>
            </w:pPr>
            <w:r>
              <w:t>15%</w:t>
            </w:r>
          </w:p>
        </w:tc>
        <w:tc>
          <w:tcPr>
            <w:tcW w:w="1800" w:type="dxa"/>
            <w:shd w:val="clear" w:color="auto" w:fill="auto"/>
          </w:tcPr>
          <w:p w14:paraId="16191EE9" w14:textId="77777777" w:rsidR="00AF08E4" w:rsidRDefault="00AF08E4" w:rsidP="00EB51C3">
            <w:pPr>
              <w:jc w:val="center"/>
            </w:pPr>
            <w:r>
              <w:t>Thursday June 1 @ 9am</w:t>
            </w:r>
          </w:p>
        </w:tc>
        <w:tc>
          <w:tcPr>
            <w:tcW w:w="3174" w:type="dxa"/>
            <w:shd w:val="clear" w:color="auto" w:fill="auto"/>
          </w:tcPr>
          <w:p w14:paraId="5CC39367" w14:textId="77777777" w:rsidR="00AF08E4" w:rsidRDefault="00AF08E4" w:rsidP="00EB51C3">
            <w:pPr>
              <w:jc w:val="center"/>
            </w:pPr>
            <w:r>
              <w:t>Madsen Dropbox</w:t>
            </w:r>
          </w:p>
        </w:tc>
      </w:tr>
      <w:tr w:rsidR="00AF08E4" w14:paraId="564922AE" w14:textId="77777777" w:rsidTr="00AF08E4">
        <w:trPr>
          <w:trHeight w:val="259"/>
        </w:trPr>
        <w:tc>
          <w:tcPr>
            <w:tcW w:w="1314" w:type="dxa"/>
            <w:shd w:val="clear" w:color="auto" w:fill="C6CDD1" w:themeFill="background2" w:themeFillShade="E6"/>
          </w:tcPr>
          <w:p w14:paraId="121F8DE9" w14:textId="77777777" w:rsidR="00AF08E4" w:rsidRDefault="00AF08E4" w:rsidP="00EB51C3">
            <w:pPr>
              <w:jc w:val="center"/>
            </w:pPr>
            <w:r>
              <w:t>Lab 5</w:t>
            </w:r>
          </w:p>
          <w:p w14:paraId="5F93F191" w14:textId="77777777" w:rsidR="00AF08E4" w:rsidRDefault="00AF08E4" w:rsidP="00EB51C3">
            <w:pPr>
              <w:jc w:val="center"/>
            </w:pPr>
            <w:r>
              <w:t>(Week 12)</w:t>
            </w:r>
          </w:p>
        </w:tc>
        <w:tc>
          <w:tcPr>
            <w:tcW w:w="2551" w:type="dxa"/>
            <w:shd w:val="clear" w:color="auto" w:fill="C6CDD1" w:themeFill="background2" w:themeFillShade="E6"/>
          </w:tcPr>
          <w:p w14:paraId="49A74448" w14:textId="77777777" w:rsidR="00AF08E4" w:rsidRDefault="00AF08E4" w:rsidP="00EB51C3">
            <w:pPr>
              <w:jc w:val="center"/>
            </w:pPr>
            <w:r>
              <w:t xml:space="preserve">Arafura Basin Petroleum Systems </w:t>
            </w:r>
          </w:p>
        </w:tc>
        <w:tc>
          <w:tcPr>
            <w:tcW w:w="1170" w:type="dxa"/>
            <w:shd w:val="clear" w:color="auto" w:fill="C6CDD1" w:themeFill="background2" w:themeFillShade="E6"/>
          </w:tcPr>
          <w:p w14:paraId="30F35A9E" w14:textId="77777777" w:rsidR="00AF08E4" w:rsidRDefault="00AF08E4" w:rsidP="00EB51C3">
            <w:pPr>
              <w:jc w:val="center"/>
            </w:pPr>
            <w:r>
              <w:t>15%</w:t>
            </w:r>
          </w:p>
        </w:tc>
        <w:tc>
          <w:tcPr>
            <w:tcW w:w="1800" w:type="dxa"/>
            <w:shd w:val="clear" w:color="auto" w:fill="C6CDD1" w:themeFill="background2" w:themeFillShade="E6"/>
          </w:tcPr>
          <w:p w14:paraId="02E83EC9" w14:textId="77777777" w:rsidR="00AF08E4" w:rsidRDefault="00AF08E4" w:rsidP="00EB51C3">
            <w:pPr>
              <w:jc w:val="center"/>
            </w:pPr>
            <w:r>
              <w:t>Thursday June 8 @ 9am</w:t>
            </w:r>
          </w:p>
        </w:tc>
        <w:tc>
          <w:tcPr>
            <w:tcW w:w="3174" w:type="dxa"/>
            <w:shd w:val="clear" w:color="auto" w:fill="C6CDD1" w:themeFill="background2" w:themeFillShade="E6"/>
          </w:tcPr>
          <w:p w14:paraId="22BD6144" w14:textId="77777777" w:rsidR="00AF08E4" w:rsidRDefault="00AF08E4" w:rsidP="00EB51C3">
            <w:pPr>
              <w:jc w:val="center"/>
            </w:pPr>
            <w:r>
              <w:t>Madsen Dropbox</w:t>
            </w:r>
          </w:p>
        </w:tc>
      </w:tr>
      <w:tr w:rsidR="00AF08E4" w14:paraId="6B490A0F" w14:textId="77777777" w:rsidTr="00EB51C3">
        <w:trPr>
          <w:trHeight w:val="177"/>
        </w:trPr>
        <w:tc>
          <w:tcPr>
            <w:tcW w:w="1314" w:type="dxa"/>
          </w:tcPr>
          <w:p w14:paraId="4EC447CC" w14:textId="77777777" w:rsidR="00AF08E4" w:rsidRDefault="00AF08E4" w:rsidP="00EB51C3">
            <w:pPr>
              <w:jc w:val="center"/>
            </w:pPr>
            <w:r>
              <w:t>Lab 6</w:t>
            </w:r>
          </w:p>
          <w:p w14:paraId="5B034E1A" w14:textId="77777777" w:rsidR="00AF08E4" w:rsidRDefault="00AF08E4" w:rsidP="00EB51C3">
            <w:pPr>
              <w:jc w:val="center"/>
            </w:pPr>
            <w:r>
              <w:t>(Week 13)</w:t>
            </w:r>
          </w:p>
        </w:tc>
        <w:tc>
          <w:tcPr>
            <w:tcW w:w="2551" w:type="dxa"/>
          </w:tcPr>
          <w:p w14:paraId="28D811FD" w14:textId="77777777" w:rsidR="00AF08E4" w:rsidRDefault="00AF08E4" w:rsidP="00EB51C3">
            <w:pPr>
              <w:jc w:val="center"/>
            </w:pPr>
            <w:r>
              <w:t>Tectonic Subsidence and Arafura Basin Report</w:t>
            </w:r>
          </w:p>
        </w:tc>
        <w:tc>
          <w:tcPr>
            <w:tcW w:w="1170" w:type="dxa"/>
          </w:tcPr>
          <w:p w14:paraId="0436E8E3" w14:textId="77777777" w:rsidR="00AF08E4" w:rsidRDefault="00AF08E4" w:rsidP="00EB51C3">
            <w:pPr>
              <w:jc w:val="center"/>
            </w:pPr>
            <w:r>
              <w:t>30%</w:t>
            </w:r>
          </w:p>
        </w:tc>
        <w:tc>
          <w:tcPr>
            <w:tcW w:w="1800" w:type="dxa"/>
          </w:tcPr>
          <w:p w14:paraId="4990F500" w14:textId="77777777" w:rsidR="00AF08E4" w:rsidRDefault="00AF08E4" w:rsidP="00EB51C3">
            <w:pPr>
              <w:jc w:val="center"/>
            </w:pPr>
            <w:r>
              <w:t>Thursday June 15 @ 9am</w:t>
            </w:r>
          </w:p>
        </w:tc>
        <w:tc>
          <w:tcPr>
            <w:tcW w:w="3174" w:type="dxa"/>
          </w:tcPr>
          <w:p w14:paraId="5913E51A" w14:textId="77777777" w:rsidR="00AF08E4" w:rsidRDefault="00AF08E4" w:rsidP="00EB51C3">
            <w:pPr>
              <w:jc w:val="center"/>
            </w:pPr>
            <w:r>
              <w:t xml:space="preserve">Email </w:t>
            </w:r>
            <w:hyperlink r:id="rId9" w:history="1">
              <w:r w:rsidRPr="00873E90">
                <w:rPr>
                  <w:rStyle w:val="Hyperlink"/>
                </w:rPr>
                <w:t>amy.ianson@sydney.edu.au</w:t>
              </w:r>
            </w:hyperlink>
            <w:r>
              <w:t xml:space="preserve"> </w:t>
            </w:r>
          </w:p>
        </w:tc>
      </w:tr>
    </w:tbl>
    <w:p w14:paraId="6C13C5B3" w14:textId="77777777" w:rsidR="00AF08E4" w:rsidRDefault="00AF08E4" w:rsidP="00AF08E4">
      <w:pPr>
        <w:pStyle w:val="Quote"/>
        <w:tabs>
          <w:tab w:val="left" w:pos="3000"/>
        </w:tabs>
      </w:pPr>
      <w:r>
        <w:t>Each week a paper copy of the exercise will be provided for you. Please write neatly and clearly, messy and illegible reports will not be marked. You are also welcome to complete the exercise in the pdf available online. Remember to attach relevant maps and data.</w:t>
      </w:r>
    </w:p>
    <w:p w14:paraId="4D9465BA" w14:textId="77777777" w:rsidR="00AF08E4" w:rsidRDefault="00AF08E4" w:rsidP="00AF08E4">
      <w:pPr>
        <w:pStyle w:val="Quote"/>
        <w:tabs>
          <w:tab w:val="left" w:pos="3000"/>
        </w:tabs>
      </w:pPr>
      <w:r>
        <w:t>Exercises are shown in grey boxes, answer in the space provided or attach your answer to the lab sheet.</w:t>
      </w:r>
    </w:p>
    <w:p w14:paraId="510F7A98" w14:textId="77777777" w:rsidR="00AF08E4" w:rsidRPr="0003128E" w:rsidRDefault="00AF08E4" w:rsidP="00AF08E4">
      <w:pPr>
        <w:rPr>
          <w:b/>
        </w:rPr>
      </w:pPr>
      <w:r w:rsidRPr="0003128E">
        <w:rPr>
          <w:b/>
        </w:rPr>
        <w:t>Your assignment is due Thursday the following week at 9am!</w:t>
      </w:r>
      <w:r>
        <w:rPr>
          <w:b/>
        </w:rPr>
        <w:t xml:space="preserve"> 10% will be deducted per day late.</w:t>
      </w:r>
    </w:p>
    <w:p w14:paraId="59DEF3E1" w14:textId="77777777" w:rsidR="00AF08E4" w:rsidRDefault="00AF08E4" w:rsidP="00AF08E4">
      <w:r>
        <w:t xml:space="preserve">Please note: You do not need to include your script for </w:t>
      </w:r>
      <w:proofErr w:type="spellStart"/>
      <w:r>
        <w:t>iPython</w:t>
      </w:r>
      <w:proofErr w:type="spellEnd"/>
      <w:r>
        <w:t xml:space="preserve"> practicals unless a question states “</w:t>
      </w:r>
      <w:r>
        <w:rPr>
          <w:b/>
        </w:rPr>
        <w:t xml:space="preserve">Include your script” </w:t>
      </w:r>
      <w:r>
        <w:t xml:space="preserve">in which case you only need to include the </w:t>
      </w:r>
      <w:r w:rsidRPr="00A678DE">
        <w:rPr>
          <w:u w:val="single"/>
        </w:rPr>
        <w:t>relevant portion</w:t>
      </w:r>
      <w:r>
        <w:t xml:space="preserve"> of your script (please do not waste paper and print the entire script). </w:t>
      </w:r>
    </w:p>
    <w:p w14:paraId="593EF6B2" w14:textId="77777777" w:rsidR="00AF08E4" w:rsidRDefault="00AF08E4" w:rsidP="00AF08E4">
      <w:pPr>
        <w:rPr>
          <w:rFonts w:asciiTheme="majorHAnsi" w:eastAsiaTheme="majorEastAsia" w:hAnsiTheme="majorHAnsi" w:cstheme="majorBidi"/>
          <w:b/>
          <w:bCs/>
          <w:sz w:val="40"/>
          <w:szCs w:val="40"/>
        </w:rPr>
      </w:pPr>
      <w:r>
        <w:br w:type="page"/>
      </w:r>
    </w:p>
    <w:p w14:paraId="06167668" w14:textId="51443CFA" w:rsidR="008F5BED" w:rsidRPr="00DC02FE" w:rsidRDefault="00FC4893" w:rsidP="00AF08E4">
      <w:pPr>
        <w:pStyle w:val="Title"/>
      </w:pPr>
      <w:r>
        <w:lastRenderedPageBreak/>
        <w:t xml:space="preserve">Lab 5: </w:t>
      </w:r>
      <w:r w:rsidR="008F5BED" w:rsidRPr="00DC02FE">
        <w:t>Arafura Basin Project</w:t>
      </w:r>
      <w:bookmarkEnd w:id="0"/>
    </w:p>
    <w:p w14:paraId="06B68BD4" w14:textId="788C671E" w:rsidR="000D3F0A" w:rsidRDefault="00AF08E4" w:rsidP="008F5BED">
      <w:r>
        <w:rPr>
          <w:noProof/>
          <w:lang w:val="en-US" w:eastAsia="en-US"/>
        </w:rPr>
        <w:drawing>
          <wp:anchor distT="0" distB="0" distL="114300" distR="114300" simplePos="0" relativeHeight="251697152" behindDoc="0" locked="0" layoutInCell="1" allowOverlap="1" wp14:anchorId="7310251F" wp14:editId="2D941405">
            <wp:simplePos x="0" y="0"/>
            <wp:positionH relativeFrom="column">
              <wp:posOffset>5657850</wp:posOffset>
            </wp:positionH>
            <wp:positionV relativeFrom="paragraph">
              <wp:posOffset>132080</wp:posOffset>
            </wp:positionV>
            <wp:extent cx="962025" cy="2886075"/>
            <wp:effectExtent l="0" t="0" r="9525" b="952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962025" cy="2886075"/>
                    </a:xfrm>
                    <a:prstGeom prst="rect">
                      <a:avLst/>
                    </a:prstGeom>
                  </pic:spPr>
                </pic:pic>
              </a:graphicData>
            </a:graphic>
            <wp14:sizeRelH relativeFrom="margin">
              <wp14:pctWidth>0</wp14:pctWidth>
            </wp14:sizeRelH>
            <wp14:sizeRelV relativeFrom="margin">
              <wp14:pctHeight>0</wp14:pctHeight>
            </wp14:sizeRelV>
          </wp:anchor>
        </w:drawing>
      </w:r>
      <w:r w:rsidR="00C807EE">
        <w:t>For the remainder of the labs</w:t>
      </w:r>
      <w:r w:rsidR="008F5BED">
        <w:t xml:space="preserve"> we will be investigating the Arafura Basin in the Northern Territory.</w:t>
      </w:r>
      <w:r w:rsidR="000D3F0A">
        <w:t xml:space="preserve"> In the final </w:t>
      </w:r>
      <w:proofErr w:type="gramStart"/>
      <w:r w:rsidR="000D3F0A">
        <w:t>week</w:t>
      </w:r>
      <w:proofErr w:type="gramEnd"/>
      <w:r w:rsidR="000D3F0A">
        <w:t xml:space="preserve"> you will</w:t>
      </w:r>
      <w:r w:rsidR="00C807EE">
        <w:t xml:space="preserve"> be required to draw upon </w:t>
      </w:r>
      <w:r>
        <w:t>lab 5/6</w:t>
      </w:r>
      <w:r w:rsidR="000D3F0A">
        <w:t xml:space="preserve"> in a report on the Arafura Basin.</w:t>
      </w:r>
    </w:p>
    <w:p w14:paraId="4B5CC7D5" w14:textId="1F205519" w:rsidR="000D3F0A" w:rsidRDefault="000D3F0A" w:rsidP="008F5BED">
      <w:r w:rsidRPr="000D3F0A">
        <w:t>The Arafura Basin is located on the northern margin of Australia in the Arafura Sea and extends from the onshore Northern Territory to offshore northern Australia and beyond the Australian-Indonesian border, covering approximately 200 000km</w:t>
      </w:r>
      <w:r w:rsidRPr="000D3F0A">
        <w:rPr>
          <w:vertAlign w:val="superscript"/>
        </w:rPr>
        <w:t xml:space="preserve">2 </w:t>
      </w:r>
      <w:r w:rsidRPr="000D3F0A">
        <w:t>in Australian territory.</w:t>
      </w:r>
    </w:p>
    <w:p w14:paraId="7CEEFFF7" w14:textId="2EA19B41" w:rsidR="000D3F0A" w:rsidRDefault="000D3F0A" w:rsidP="000D3F0A">
      <w:r>
        <w:t xml:space="preserve">The Arafura Basin is underexplored, and we know very little about it, only </w:t>
      </w:r>
      <w:r w:rsidR="00CB53D8">
        <w:t>9</w:t>
      </w:r>
      <w:r>
        <w:t xml:space="preserve"> wells </w:t>
      </w:r>
      <w:r w:rsidR="00CB53D8">
        <w:t>being</w:t>
      </w:r>
      <w:r>
        <w:t xml:space="preserve"> drilled in the 10km of sediment – it is also very old! </w:t>
      </w:r>
      <w:r w:rsidR="00CB53D8">
        <w:t xml:space="preserve">There have been oil and gas shows but no discoveries (yet?). </w:t>
      </w:r>
      <w:r>
        <w:t>The Neoproterozoic to Palaeozoic Arafura Basin is underlain by the Proterozoic McArthur Basin and the Archean to Proterozoic Pine Creek Inlier, and overlain by the Mesozoic to Recent Money Shoal Basin. The structure of the Arafura Basin is dominated by the highly deformed Goulburn Graben.</w:t>
      </w:r>
    </w:p>
    <w:p w14:paraId="416B26D9" w14:textId="3151BCF8" w:rsidR="000D3F0A" w:rsidRPr="008F5BED" w:rsidRDefault="000D3F0A" w:rsidP="000D3F0A">
      <w:r>
        <w:t xml:space="preserve">The Goulburn Graben is a northwest trending asymmetric feature, over 350km long and up to 70km wide, and contains a sedimentary section </w:t>
      </w:r>
      <w:proofErr w:type="gramStart"/>
      <w:r>
        <w:t>in excess of</w:t>
      </w:r>
      <w:proofErr w:type="gramEnd"/>
      <w:r>
        <w:t xml:space="preserve"> 10km thick</w:t>
      </w:r>
      <w:r w:rsidR="001C444C">
        <w:t xml:space="preserve"> (GA, 2012).</w:t>
      </w:r>
    </w:p>
    <w:p w14:paraId="786E05B6" w14:textId="77777777" w:rsidR="00C807EE" w:rsidRDefault="000D3F0A">
      <w:r w:rsidRPr="000D3F0A">
        <w:rPr>
          <w:noProof/>
          <w:lang w:val="en-US" w:eastAsia="en-US"/>
        </w:rPr>
        <w:drawing>
          <wp:inline distT="0" distB="0" distL="0" distR="0" wp14:anchorId="4572E168" wp14:editId="33B98076">
            <wp:extent cx="5943600" cy="26028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02865"/>
                    </a:xfrm>
                    <a:prstGeom prst="rect">
                      <a:avLst/>
                    </a:prstGeom>
                  </pic:spPr>
                </pic:pic>
              </a:graphicData>
            </a:graphic>
          </wp:inline>
        </w:drawing>
      </w:r>
    </w:p>
    <w:p w14:paraId="0BF9B8D3" w14:textId="77777777" w:rsidR="00DA16E1" w:rsidRDefault="00DA16E1"/>
    <w:p w14:paraId="64BD4274" w14:textId="77777777" w:rsidR="009826FC" w:rsidRDefault="009826FC" w:rsidP="00AF08E4">
      <w:pPr>
        <w:pStyle w:val="Title"/>
      </w:pPr>
    </w:p>
    <w:p w14:paraId="64108A24" w14:textId="587D94AB" w:rsidR="00AF08E4" w:rsidRPr="00442FD9" w:rsidRDefault="00AF08E4" w:rsidP="00AF08E4">
      <w:pPr>
        <w:pStyle w:val="Title"/>
      </w:pPr>
      <w:r w:rsidRPr="00442FD9">
        <w:lastRenderedPageBreak/>
        <w:t>Petroleum Systems</w:t>
      </w:r>
      <w:r>
        <w:t xml:space="preserve"> Background Information</w:t>
      </w:r>
    </w:p>
    <w:p w14:paraId="6990632A" w14:textId="77777777" w:rsidR="00AF08E4" w:rsidRPr="00B750F9" w:rsidRDefault="00AF08E4" w:rsidP="00AF08E4">
      <w:r w:rsidRPr="003A5BF0">
        <w:t xml:space="preserve">The petroleum system is a unifying concept that encompasses </w:t>
      </w:r>
      <w:proofErr w:type="gramStart"/>
      <w:r w:rsidRPr="003A5BF0">
        <w:t>all of</w:t>
      </w:r>
      <w:proofErr w:type="gramEnd"/>
      <w:r w:rsidRPr="003A5BF0">
        <w:t xml:space="preserve"> the elements and processes of petroleum geology, including: the essential elements (source, reservoir, seal, and overburden rock) and processes (trap formation, generation-migrati</w:t>
      </w:r>
      <w:r>
        <w:t>on-accumulation). We generally analyse petroleum systems in the following subcategories;</w:t>
      </w:r>
    </w:p>
    <w:p w14:paraId="63392529" w14:textId="77777777" w:rsidR="00AF08E4" w:rsidRDefault="00AF08E4" w:rsidP="00AF08E4">
      <w:pPr>
        <w:widowControl w:val="0"/>
        <w:autoSpaceDE w:val="0"/>
        <w:autoSpaceDN w:val="0"/>
        <w:adjustRightInd w:val="0"/>
        <w:spacing w:after="0" w:line="240" w:lineRule="auto"/>
        <w:rPr>
          <w:rFonts w:ascii="Times New Roman" w:hAnsi="Times New Roman" w:cs="Times New Roman"/>
          <w:b/>
          <w:bCs/>
          <w:sz w:val="24"/>
          <w:szCs w:val="24"/>
          <w:lang w:val="en-US"/>
        </w:rPr>
      </w:pPr>
      <w:r w:rsidRPr="003A5BF0">
        <w:rPr>
          <w:rFonts w:ascii="Times New Roman" w:hAnsi="Times New Roman" w:cs="Times New Roman"/>
          <w:b/>
          <w:sz w:val="24"/>
          <w:szCs w:val="24"/>
          <w:lang w:val="en-US"/>
        </w:rPr>
        <w:t>Source</w:t>
      </w:r>
      <w:r>
        <w:rPr>
          <w:rFonts w:ascii="Times New Roman" w:hAnsi="Times New Roman" w:cs="Times New Roman"/>
          <w:sz w:val="24"/>
          <w:szCs w:val="24"/>
          <w:lang w:val="en-US"/>
        </w:rPr>
        <w:t xml:space="preserve"> </w:t>
      </w:r>
      <w:r>
        <w:rPr>
          <w:rFonts w:ascii="Times New Roman" w:hAnsi="Times New Roman" w:cs="Times New Roman"/>
          <w:b/>
          <w:bCs/>
          <w:sz w:val="24"/>
          <w:szCs w:val="24"/>
          <w:lang w:val="en-US"/>
        </w:rPr>
        <w:t>(consider quantity &amp; quality, maturity, migration, evidence of presence)</w:t>
      </w:r>
    </w:p>
    <w:p w14:paraId="22538D1C" w14:textId="77777777" w:rsidR="00AF08E4" w:rsidRDefault="00AF08E4" w:rsidP="00AF08E4">
      <w:pPr>
        <w:rPr>
          <w:lang w:val="en-US"/>
        </w:rPr>
      </w:pPr>
      <w:r w:rsidRPr="003A5BF0">
        <w:rPr>
          <w:lang w:val="en-US"/>
        </w:rPr>
        <w:t>In petroleum geology, source rock refers to rocks from which hydrocarbons have been generated or are capable of being generated. They form one of the necessary elements of a working petroleum system. They are organic-rich sediments that may have been deposited in a variety of environments including deep water marine, lacustrine and deltaic.</w:t>
      </w:r>
    </w:p>
    <w:p w14:paraId="7A591E45" w14:textId="77777777" w:rsidR="00AF08E4" w:rsidRDefault="00AF08E4" w:rsidP="00AF08E4">
      <w:pPr>
        <w:rPr>
          <w:lang w:val="en-US"/>
        </w:rPr>
      </w:pPr>
      <w:r>
        <w:rPr>
          <w:noProof/>
          <w:lang w:val="en-US" w:eastAsia="en-US"/>
        </w:rPr>
        <w:drawing>
          <wp:anchor distT="0" distB="0" distL="114300" distR="114300" simplePos="0" relativeHeight="251699200" behindDoc="0" locked="0" layoutInCell="1" allowOverlap="1" wp14:anchorId="70C377CB" wp14:editId="15D78F20">
            <wp:simplePos x="0" y="0"/>
            <wp:positionH relativeFrom="column">
              <wp:posOffset>4898583</wp:posOffset>
            </wp:positionH>
            <wp:positionV relativeFrom="paragraph">
              <wp:posOffset>160904</wp:posOffset>
            </wp:positionV>
            <wp:extent cx="1746332" cy="2440029"/>
            <wp:effectExtent l="0" t="0" r="635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746332" cy="2440029"/>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To evaluate source rock </w:t>
      </w:r>
      <w:proofErr w:type="gramStart"/>
      <w:r>
        <w:rPr>
          <w:lang w:val="en-US"/>
        </w:rPr>
        <w:t>potential</w:t>
      </w:r>
      <w:proofErr w:type="gramEnd"/>
      <w:r>
        <w:rPr>
          <w:lang w:val="en-US"/>
        </w:rPr>
        <w:t xml:space="preserve"> we use organic chemistry of the source rock;</w:t>
      </w:r>
    </w:p>
    <w:p w14:paraId="47EB389F" w14:textId="77777777" w:rsidR="00AF08E4" w:rsidRPr="0023586E" w:rsidRDefault="00AF08E4" w:rsidP="00AF08E4">
      <w:pPr>
        <w:pStyle w:val="ListParagraph"/>
        <w:numPr>
          <w:ilvl w:val="0"/>
          <w:numId w:val="37"/>
        </w:numPr>
        <w:rPr>
          <w:lang w:val="en-US"/>
        </w:rPr>
      </w:pPr>
      <w:r w:rsidRPr="0023586E">
        <w:rPr>
          <w:lang w:val="en-US"/>
        </w:rPr>
        <w:t>Source Richness and Quality Measures</w:t>
      </w:r>
    </w:p>
    <w:p w14:paraId="25E819D5" w14:textId="77777777" w:rsidR="00AF08E4" w:rsidRPr="0023586E" w:rsidRDefault="00AF08E4" w:rsidP="00AF08E4">
      <w:pPr>
        <w:pStyle w:val="ListParagraph"/>
        <w:numPr>
          <w:ilvl w:val="1"/>
          <w:numId w:val="37"/>
        </w:numPr>
        <w:rPr>
          <w:lang w:val="en-US"/>
        </w:rPr>
      </w:pPr>
      <w:r w:rsidRPr="0023586E">
        <w:rPr>
          <w:lang w:val="en-US"/>
        </w:rPr>
        <w:t>The total organic carbon (TOC) content of rocks is obtained by heating the rock in a furnace and combusting the organic matter to carbon dioxide</w:t>
      </w:r>
    </w:p>
    <w:p w14:paraId="5433D3B3" w14:textId="77777777" w:rsidR="00AF08E4" w:rsidRPr="0023586E" w:rsidRDefault="00AF08E4" w:rsidP="00AF08E4">
      <w:pPr>
        <w:pStyle w:val="ListParagraph"/>
        <w:numPr>
          <w:ilvl w:val="1"/>
          <w:numId w:val="37"/>
        </w:numPr>
        <w:rPr>
          <w:lang w:val="en-US"/>
        </w:rPr>
      </w:pPr>
      <w:r w:rsidRPr="0023586E">
        <w:rPr>
          <w:lang w:val="en-US"/>
        </w:rPr>
        <w:t xml:space="preserve">The S2 yield in the lab is the </w:t>
      </w:r>
      <w:proofErr w:type="gramStart"/>
      <w:r w:rsidRPr="0023586E">
        <w:rPr>
          <w:lang w:val="en-US"/>
        </w:rPr>
        <w:t>amount</w:t>
      </w:r>
      <w:proofErr w:type="gramEnd"/>
      <w:r w:rsidRPr="0023586E">
        <w:rPr>
          <w:lang w:val="en-US"/>
        </w:rPr>
        <w:t xml:space="preserve"> of hydrocarbons generated through thermal</w:t>
      </w:r>
      <w:r>
        <w:rPr>
          <w:lang w:val="en-US"/>
        </w:rPr>
        <w:t xml:space="preserve"> </w:t>
      </w:r>
      <w:r w:rsidRPr="0023586E">
        <w:rPr>
          <w:lang w:val="en-US"/>
        </w:rPr>
        <w:t>cracking (mg/g) – provides the quantity of hydrocarbons that the rock has the potential to produce through diagenesis</w:t>
      </w:r>
    </w:p>
    <w:p w14:paraId="634D5344" w14:textId="77777777" w:rsidR="00AF08E4" w:rsidRPr="0023586E" w:rsidRDefault="00AF08E4" w:rsidP="00AF08E4">
      <w:pPr>
        <w:pStyle w:val="ListParagraph"/>
        <w:numPr>
          <w:ilvl w:val="1"/>
          <w:numId w:val="37"/>
        </w:numPr>
        <w:rPr>
          <w:lang w:val="en-US"/>
        </w:rPr>
      </w:pPr>
      <w:r w:rsidRPr="0023586E">
        <w:rPr>
          <w:lang w:val="en-US"/>
        </w:rPr>
        <w:t>Calculated results include the Hydrogen index. HI = 100(S2) / TOC%</w:t>
      </w:r>
    </w:p>
    <w:p w14:paraId="28803E5B" w14:textId="77777777" w:rsidR="00AF08E4" w:rsidRPr="0023586E" w:rsidRDefault="00AF08E4" w:rsidP="00AF08E4">
      <w:pPr>
        <w:pStyle w:val="ListParagraph"/>
        <w:numPr>
          <w:ilvl w:val="0"/>
          <w:numId w:val="37"/>
        </w:numPr>
        <w:rPr>
          <w:lang w:val="en-US"/>
        </w:rPr>
      </w:pPr>
      <w:r w:rsidRPr="0023586E">
        <w:rPr>
          <w:lang w:val="en-US"/>
        </w:rPr>
        <w:t>Source Maturity – The hydrocarbon potential of organic carbon depends on the thermal history of the rocks containing the kerogen. Both temperature and the time at that temperature determine the outcome. Medium temperatures (&lt; 175 C) produce mostly oil and a little gas. Warmer temperatures produce mostly gas. (right)</w:t>
      </w:r>
    </w:p>
    <w:p w14:paraId="5AE4FD0D" w14:textId="77777777" w:rsidR="00AF08E4" w:rsidRPr="00E57A3A" w:rsidRDefault="00AF08E4" w:rsidP="00AF08E4">
      <w:pPr>
        <w:rPr>
          <w:b/>
          <w:lang w:val="en-US"/>
        </w:rPr>
      </w:pPr>
      <w:r w:rsidRPr="00E57A3A">
        <w:rPr>
          <w:b/>
          <w:lang w:val="en-US"/>
        </w:rPr>
        <w:t>Reservoir (where we consider thickness, porosity, permeability)</w:t>
      </w:r>
    </w:p>
    <w:p w14:paraId="1DCCCD51" w14:textId="77777777" w:rsidR="00AF08E4" w:rsidRDefault="00AF08E4" w:rsidP="00AF08E4">
      <w:pPr>
        <w:rPr>
          <w:lang w:val="en-US"/>
        </w:rPr>
      </w:pPr>
      <w:r>
        <w:rPr>
          <w:lang w:val="en-US"/>
        </w:rPr>
        <w:t>We need to determine if the reservoir can hold hydrocarbons, to do this, we take both indirect and direct measurements of porosity and permeability, informed by an interpretation of depositional environment.</w:t>
      </w:r>
    </w:p>
    <w:p w14:paraId="54ED5DFD" w14:textId="77777777" w:rsidR="00AF08E4" w:rsidRPr="00E57A3A" w:rsidRDefault="00AF08E4" w:rsidP="00AF08E4">
      <w:pPr>
        <w:rPr>
          <w:b/>
          <w:lang w:val="en-US"/>
        </w:rPr>
      </w:pPr>
      <w:r w:rsidRPr="00E57A3A">
        <w:rPr>
          <w:b/>
          <w:lang w:val="en-US"/>
        </w:rPr>
        <w:t>Traps and Seals</w:t>
      </w:r>
    </w:p>
    <w:p w14:paraId="313B8A47" w14:textId="77777777" w:rsidR="00AF08E4" w:rsidRPr="0023586E" w:rsidRDefault="00AF08E4" w:rsidP="00AF08E4">
      <w:pPr>
        <w:rPr>
          <w:lang w:val="en-US"/>
        </w:rPr>
      </w:pPr>
      <w:r w:rsidRPr="0023586E">
        <w:rPr>
          <w:lang w:val="en-US"/>
        </w:rPr>
        <w:t>A trap forms when the buoyancy forces driving the upward migration of hydrocarbons through a permeable rock cannot overcome the capillary forces of a sealing medium. The timing of trap formation relative to that of petroleum generation and migration is crucial to e</w:t>
      </w:r>
      <w:r>
        <w:rPr>
          <w:lang w:val="en-US"/>
        </w:rPr>
        <w:t>nsuring a reservoir can form.</w:t>
      </w:r>
    </w:p>
    <w:p w14:paraId="543497B0" w14:textId="77777777" w:rsidR="00AF08E4" w:rsidRPr="0023586E" w:rsidRDefault="00AF08E4" w:rsidP="00AF08E4">
      <w:pPr>
        <w:rPr>
          <w:lang w:val="en-US"/>
        </w:rPr>
      </w:pPr>
      <w:r w:rsidRPr="0023586E">
        <w:rPr>
          <w:lang w:val="en-US"/>
        </w:rPr>
        <w:lastRenderedPageBreak/>
        <w:t>Petroleum geologists broadly classify traps into three categories that are based on their geological characteristics: the structural trap, the stratigraphic trap and the far l</w:t>
      </w:r>
      <w:r>
        <w:rPr>
          <w:lang w:val="en-US"/>
        </w:rPr>
        <w:t>ess common hydrodynamic trap.</w:t>
      </w:r>
      <w:r w:rsidRPr="0023586E">
        <w:rPr>
          <w:lang w:val="en-US"/>
        </w:rPr>
        <w:t xml:space="preserve"> The trapping mechanisms for many petroleum reservoirs have characteristics from several categories and can be known as a combination trap.</w:t>
      </w:r>
    </w:p>
    <w:p w14:paraId="00AC293C" w14:textId="77777777" w:rsidR="00AF08E4" w:rsidRPr="0023586E" w:rsidRDefault="00AF08E4" w:rsidP="00AF08E4">
      <w:pPr>
        <w:rPr>
          <w:lang w:val="en-US"/>
        </w:rPr>
      </w:pPr>
      <w:r w:rsidRPr="0023586E">
        <w:rPr>
          <w:u w:val="single"/>
          <w:lang w:val="en-US"/>
        </w:rPr>
        <w:t>Structural traps</w:t>
      </w:r>
      <w:r>
        <w:rPr>
          <w:u w:val="single"/>
          <w:lang w:val="en-US"/>
        </w:rPr>
        <w:t xml:space="preserve"> = </w:t>
      </w:r>
      <w:r w:rsidRPr="0023586E">
        <w:rPr>
          <w:lang w:val="en-US"/>
        </w:rPr>
        <w:t>Fold (structural) trap</w:t>
      </w:r>
      <w:r>
        <w:rPr>
          <w:lang w:val="en-US"/>
        </w:rPr>
        <w:t xml:space="preserve"> and </w:t>
      </w:r>
      <w:r w:rsidRPr="0023586E">
        <w:rPr>
          <w:lang w:val="en-US"/>
        </w:rPr>
        <w:t>Fault (structural) trap</w:t>
      </w:r>
    </w:p>
    <w:p w14:paraId="67B6A4A8" w14:textId="77777777" w:rsidR="00AF08E4" w:rsidRPr="0023586E" w:rsidRDefault="00AF08E4" w:rsidP="00AF08E4">
      <w:pPr>
        <w:rPr>
          <w:lang w:val="en-US"/>
        </w:rPr>
      </w:pPr>
      <w:r>
        <w:rPr>
          <w:noProof/>
          <w:lang w:val="en-US" w:eastAsia="en-US"/>
        </w:rPr>
        <w:drawing>
          <wp:anchor distT="0" distB="0" distL="114300" distR="114300" simplePos="0" relativeHeight="251700224" behindDoc="0" locked="0" layoutInCell="1" allowOverlap="1" wp14:anchorId="099A7327" wp14:editId="05405F4F">
            <wp:simplePos x="0" y="0"/>
            <wp:positionH relativeFrom="column">
              <wp:posOffset>2551264</wp:posOffset>
            </wp:positionH>
            <wp:positionV relativeFrom="paragraph">
              <wp:posOffset>604520</wp:posOffset>
            </wp:positionV>
            <wp:extent cx="4078605" cy="3124835"/>
            <wp:effectExtent l="0" t="0" r="0" b="0"/>
            <wp:wrapSquare wrapText="bothSides"/>
            <wp:docPr id="30" name="Picture 30" descr="http://1.bp.blogspot.com/-_U6qLaOf49s/VIHgXlKG5SI/AAAAAAAACnk/zMaHaKYmsRc/s1600/natural_gas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_U6qLaOf49s/VIHgXlKG5SI/AAAAAAAACnk/zMaHaKYmsRc/s1600/natural_gas17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78605" cy="3124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586E">
        <w:rPr>
          <w:lang w:val="en-US"/>
        </w:rPr>
        <w:t xml:space="preserve">Structural traps are formed </w:t>
      </w:r>
      <w:proofErr w:type="gramStart"/>
      <w:r w:rsidRPr="0023586E">
        <w:rPr>
          <w:lang w:val="en-US"/>
        </w:rPr>
        <w:t>as a result of</w:t>
      </w:r>
      <w:proofErr w:type="gramEnd"/>
      <w:r w:rsidRPr="0023586E">
        <w:rPr>
          <w:lang w:val="en-US"/>
        </w:rPr>
        <w:t xml:space="preserve"> changes in the structure of the subsurface due to processes such as folding and faulting, leading to the formation of </w:t>
      </w:r>
      <w:r>
        <w:rPr>
          <w:lang w:val="en-US"/>
        </w:rPr>
        <w:t>domes, anticlines, and folds.</w:t>
      </w:r>
      <w:r w:rsidRPr="0023586E">
        <w:rPr>
          <w:lang w:val="en-US"/>
        </w:rPr>
        <w:t xml:space="preserve"> Examples of this kind of</w:t>
      </w:r>
      <w:r>
        <w:rPr>
          <w:lang w:val="en-US"/>
        </w:rPr>
        <w:t xml:space="preserve"> trap are an anticline trap, a</w:t>
      </w:r>
      <w:r w:rsidRPr="0023586E">
        <w:rPr>
          <w:lang w:val="en-US"/>
        </w:rPr>
        <w:t xml:space="preserve"> fault trap and a salt dome trap. </w:t>
      </w:r>
    </w:p>
    <w:p w14:paraId="64D7B445" w14:textId="77777777" w:rsidR="00AF08E4" w:rsidRPr="0023586E" w:rsidRDefault="00AF08E4" w:rsidP="00AF08E4">
      <w:pPr>
        <w:rPr>
          <w:lang w:val="en-US"/>
        </w:rPr>
      </w:pPr>
      <w:r w:rsidRPr="0023586E">
        <w:rPr>
          <w:lang w:val="en-US"/>
        </w:rPr>
        <w:t xml:space="preserve">They are more easily delineated and more prospective than their stratigraphic counterparts, with </w:t>
      </w:r>
      <w:proofErr w:type="gramStart"/>
      <w:r w:rsidRPr="0023586E">
        <w:rPr>
          <w:lang w:val="en-US"/>
        </w:rPr>
        <w:t>the majority of</w:t>
      </w:r>
      <w:proofErr w:type="gramEnd"/>
      <w:r w:rsidRPr="0023586E">
        <w:rPr>
          <w:lang w:val="en-US"/>
        </w:rPr>
        <w:t xml:space="preserve"> the world's petroleum reserves being found in structural traps.</w:t>
      </w:r>
    </w:p>
    <w:p w14:paraId="422BAE4E" w14:textId="77777777" w:rsidR="00AF08E4" w:rsidRPr="0023586E" w:rsidRDefault="00AF08E4" w:rsidP="00AF08E4">
      <w:pPr>
        <w:rPr>
          <w:u w:val="single"/>
          <w:lang w:val="en-US"/>
        </w:rPr>
      </w:pPr>
      <w:r w:rsidRPr="0023586E">
        <w:rPr>
          <w:u w:val="single"/>
          <w:lang w:val="en-US"/>
        </w:rPr>
        <w:t>Stratigraphic traps</w:t>
      </w:r>
    </w:p>
    <w:p w14:paraId="20CACE1D" w14:textId="77777777" w:rsidR="00AF08E4" w:rsidRPr="0023586E" w:rsidRDefault="00AF08E4" w:rsidP="00AF08E4">
      <w:pPr>
        <w:rPr>
          <w:lang w:val="en-US"/>
        </w:rPr>
      </w:pPr>
      <w:r w:rsidRPr="0023586E">
        <w:rPr>
          <w:lang w:val="en-US"/>
        </w:rPr>
        <w:t xml:space="preserve">Stratigraphic traps are formed </w:t>
      </w:r>
      <w:proofErr w:type="gramStart"/>
      <w:r w:rsidRPr="0023586E">
        <w:rPr>
          <w:lang w:val="en-US"/>
        </w:rPr>
        <w:t>as a result of</w:t>
      </w:r>
      <w:proofErr w:type="gramEnd"/>
      <w:r w:rsidRPr="0023586E">
        <w:rPr>
          <w:lang w:val="en-US"/>
        </w:rPr>
        <w:t xml:space="preserve"> lateral and vertical variations in the thickness, texture, porosity or lithology of the reservoir rock. Examples of this type of trap are an unconformity trap,</w:t>
      </w:r>
      <w:r>
        <w:rPr>
          <w:lang w:val="en-US"/>
        </w:rPr>
        <w:t xml:space="preserve"> a lens trap and a reef trap.</w:t>
      </w:r>
    </w:p>
    <w:p w14:paraId="1F51F7F8" w14:textId="77777777" w:rsidR="00AF08E4" w:rsidRPr="0023586E" w:rsidRDefault="00AF08E4" w:rsidP="00AF08E4">
      <w:pPr>
        <w:rPr>
          <w:u w:val="single"/>
          <w:lang w:val="en-US"/>
        </w:rPr>
      </w:pPr>
      <w:r>
        <w:rPr>
          <w:u w:val="single"/>
          <w:lang w:val="en-US"/>
        </w:rPr>
        <w:t>Seals</w:t>
      </w:r>
    </w:p>
    <w:p w14:paraId="26A298DF" w14:textId="77777777" w:rsidR="00AF08E4" w:rsidRPr="0023586E" w:rsidRDefault="00AF08E4" w:rsidP="00AF08E4">
      <w:pPr>
        <w:rPr>
          <w:lang w:val="en-US"/>
        </w:rPr>
      </w:pPr>
      <w:r w:rsidRPr="0023586E">
        <w:rPr>
          <w:lang w:val="en-US"/>
        </w:rPr>
        <w:t>The seal is a fundamental part of the trap that prevents hydrocarbons from further upward migration.</w:t>
      </w:r>
    </w:p>
    <w:p w14:paraId="46CF6A32" w14:textId="77777777" w:rsidR="00AF08E4" w:rsidRDefault="00AF08E4" w:rsidP="00AF08E4">
      <w:r>
        <w:rPr>
          <w:noProof/>
          <w:lang w:val="en-US" w:eastAsia="en-US"/>
        </w:rPr>
        <w:drawing>
          <wp:anchor distT="0" distB="0" distL="114300" distR="114300" simplePos="0" relativeHeight="251701248" behindDoc="0" locked="0" layoutInCell="1" allowOverlap="1" wp14:anchorId="11951FC3" wp14:editId="20F028F3">
            <wp:simplePos x="0" y="0"/>
            <wp:positionH relativeFrom="column">
              <wp:posOffset>3314562</wp:posOffset>
            </wp:positionH>
            <wp:positionV relativeFrom="paragraph">
              <wp:posOffset>179539</wp:posOffset>
            </wp:positionV>
            <wp:extent cx="3116911" cy="2421628"/>
            <wp:effectExtent l="0" t="0" r="7620" b="0"/>
            <wp:wrapSquare wrapText="bothSides"/>
            <wp:docPr id="193" name="Picture 193" descr="http://www.oilvoice.com/ckfinder/userfiles/images/event%20ti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oilvoice.com/ckfinder/userfiles/images/event%20timing.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6911" cy="24216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C962D0">
        <w:rPr>
          <w:b/>
          <w:lang w:val="en-US"/>
        </w:rPr>
        <w:t>Accumulation/Timing (preservation</w:t>
      </w:r>
      <w:r>
        <w:rPr>
          <w:b/>
          <w:lang w:val="en-US"/>
        </w:rPr>
        <w:t xml:space="preserve"> of hydrocarbons)</w:t>
      </w:r>
    </w:p>
    <w:p w14:paraId="1E29C912" w14:textId="77777777" w:rsidR="00AF08E4" w:rsidRDefault="00AF08E4" w:rsidP="00AF08E4">
      <w:r>
        <w:t>All of this needs to happen in the right order!</w:t>
      </w:r>
    </w:p>
    <w:p w14:paraId="44138743" w14:textId="77777777" w:rsidR="00AF08E4" w:rsidRDefault="00AF08E4" w:rsidP="00AF08E4">
      <w:r>
        <w:t>The expulsion of oil in the Goulburn Graben occurred in the Late Devonian and Carboniferous.</w:t>
      </w:r>
    </w:p>
    <w:p w14:paraId="3C38F95F" w14:textId="77777777" w:rsidR="00AF08E4" w:rsidRDefault="00AF08E4" w:rsidP="00AF08E4">
      <w:r>
        <w:t>We are going to consider each of these remaining petroleum systems elements for the Arafura Basin.</w:t>
      </w:r>
      <w:r w:rsidRPr="000F650D">
        <w:t xml:space="preserve"> You may want to spend some time investigating the </w:t>
      </w:r>
      <w:proofErr w:type="spellStart"/>
      <w:r w:rsidRPr="000F650D">
        <w:t>OrgChem</w:t>
      </w:r>
      <w:proofErr w:type="spellEnd"/>
      <w:r w:rsidRPr="000F650D">
        <w:t xml:space="preserve"> and </w:t>
      </w:r>
      <w:proofErr w:type="spellStart"/>
      <w:r w:rsidRPr="000F650D">
        <w:t>ResFacs</w:t>
      </w:r>
      <w:proofErr w:type="spellEnd"/>
      <w:r w:rsidRPr="000F650D">
        <w:t xml:space="preserve"> from the GA database for the remainder of the wells, this will help y</w:t>
      </w:r>
      <w:r>
        <w:t xml:space="preserve">ou write a comprehensive report in Week 6. It is useful practice to label your </w:t>
      </w:r>
      <w:proofErr w:type="spellStart"/>
      <w:r>
        <w:t>basemap</w:t>
      </w:r>
      <w:proofErr w:type="spellEnd"/>
      <w:r>
        <w:t xml:space="preserve"> with the different parameters to get a sense of the spatial distribution of source/reservoir facies.</w:t>
      </w:r>
    </w:p>
    <w:p w14:paraId="2F878D3F" w14:textId="75CC0980" w:rsidR="00671A6B" w:rsidRDefault="00671A6B">
      <w:r>
        <w:br w:type="page"/>
      </w:r>
    </w:p>
    <w:p w14:paraId="125DC2CE" w14:textId="55AEF268" w:rsidR="00DC02FE" w:rsidRDefault="00A52392" w:rsidP="00AF08E4">
      <w:pPr>
        <w:pStyle w:val="Title"/>
      </w:pPr>
      <w:bookmarkStart w:id="1" w:name="_Toc479317227"/>
      <w:r>
        <w:lastRenderedPageBreak/>
        <w:t>Lab 5</w:t>
      </w:r>
      <w:bookmarkStart w:id="2" w:name="_GoBack"/>
      <w:bookmarkEnd w:id="2"/>
      <w:r w:rsidR="00AF08E4">
        <w:t xml:space="preserve"> </w:t>
      </w:r>
      <w:r w:rsidR="00DC02FE">
        <w:t>Exercise</w:t>
      </w:r>
      <w:bookmarkEnd w:id="1"/>
      <w:r w:rsidR="00AF08E4">
        <w:t>s</w:t>
      </w:r>
    </w:p>
    <w:p w14:paraId="7568B319" w14:textId="77777777" w:rsidR="00FD56D4" w:rsidRPr="00393A16" w:rsidRDefault="00FD56D4" w:rsidP="00FD56D4">
      <w:r>
        <w:t xml:space="preserve">NAME: _________________________________ </w:t>
      </w:r>
      <w:r>
        <w:tab/>
        <w:t>SID: ________________________________</w:t>
      </w:r>
    </w:p>
    <w:p w14:paraId="32070B1D" w14:textId="77777777" w:rsidR="00DC02FE" w:rsidRDefault="00DC02FE" w:rsidP="00DC02FE">
      <w:pPr>
        <w:pStyle w:val="Quote"/>
      </w:pPr>
      <w:r>
        <w:t>Q1. Using the interpretation from Kulka-1, interpret the stratigraphy at Chameleon-1.</w:t>
      </w:r>
    </w:p>
    <w:p w14:paraId="53422CCD" w14:textId="77777777" w:rsidR="00DC02FE" w:rsidRDefault="00DC02FE" w:rsidP="00DC02FE">
      <w:pPr>
        <w:pStyle w:val="Quote"/>
      </w:pPr>
      <w:r>
        <w:t>Q2. Using the interpretation from Cobra-1A, interpret the stratigraphy at Tuatara-1.</w:t>
      </w:r>
    </w:p>
    <w:p w14:paraId="2CBDA970" w14:textId="77777777" w:rsidR="00DC02FE" w:rsidRDefault="00DC02FE" w:rsidP="00DC02FE">
      <w:pPr>
        <w:pStyle w:val="Quote"/>
      </w:pPr>
      <w:r>
        <w:t>Q3. Familiarise yourself with the remaining wells. Note where the oil shows and flows are. How are the shows and flows distributed stratigraphically?</w:t>
      </w:r>
    </w:p>
    <w:p w14:paraId="0319F5EC" w14:textId="77777777" w:rsidR="00DC02FE" w:rsidRDefault="00DC02FE" w:rsidP="00DC02FE">
      <w:pPr>
        <w:spacing w:line="480" w:lineRule="auto"/>
      </w:pPr>
      <w:r>
        <w:t>____________________________________________________________________________________________________________________________________________________________________________________________________________________________________________________________</w:t>
      </w:r>
    </w:p>
    <w:p w14:paraId="15FC161C" w14:textId="77777777" w:rsidR="00DC02FE" w:rsidRPr="005371BC" w:rsidRDefault="00DC02FE" w:rsidP="00DC02FE">
      <w:pPr>
        <w:pStyle w:val="Quote"/>
      </w:pPr>
      <w:r>
        <w:t>Q4. How is the stratigraphy distributed spatially? Do you notice any trends in the occurrence of oil shows? Summarise this information on the base map below.</w:t>
      </w:r>
    </w:p>
    <w:p w14:paraId="02E8EC92" w14:textId="77777777" w:rsidR="00DC02FE" w:rsidRDefault="00DC02FE" w:rsidP="00DC02FE">
      <w:r>
        <w:rPr>
          <w:noProof/>
          <w:lang w:val="en-US" w:eastAsia="en-US"/>
        </w:rPr>
        <w:drawing>
          <wp:inline distT="0" distB="0" distL="0" distR="0" wp14:anchorId="3CC85097" wp14:editId="6BC8897F">
            <wp:extent cx="6520070" cy="42338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2116" cy="4235195"/>
                    </a:xfrm>
                    <a:prstGeom prst="rect">
                      <a:avLst/>
                    </a:prstGeom>
                  </pic:spPr>
                </pic:pic>
              </a:graphicData>
            </a:graphic>
          </wp:inline>
        </w:drawing>
      </w:r>
    </w:p>
    <w:p w14:paraId="0A35C9E4" w14:textId="7FCC4B1B" w:rsidR="00C962D0" w:rsidRDefault="00AF08E4" w:rsidP="00C962D0">
      <w:pPr>
        <w:pStyle w:val="Quote"/>
      </w:pPr>
      <w:r>
        <w:lastRenderedPageBreak/>
        <w:t>Q5</w:t>
      </w:r>
      <w:r w:rsidR="00C962D0">
        <w:t xml:space="preserve">. Using the Geoscience Australia database </w:t>
      </w:r>
      <w:hyperlink r:id="rId16" w:history="1">
        <w:r w:rsidR="00C962D0" w:rsidRPr="00912592">
          <w:rPr>
            <w:rStyle w:val="Hyperlink"/>
          </w:rPr>
          <w:t>http://dbforms.ga.gov.au/www/npm.well.search</w:t>
        </w:r>
      </w:hyperlink>
      <w:r w:rsidR="00C962D0">
        <w:t xml:space="preserve"> characterise the source potential of any two wells in the Arafura Basin in terms of Source Richness and Quality/Maturity.</w:t>
      </w:r>
      <w:r w:rsidR="00381D98">
        <w:t xml:space="preserve"> </w:t>
      </w:r>
    </w:p>
    <w:p w14:paraId="266995BB" w14:textId="76403F19" w:rsidR="00AF08E4" w:rsidRDefault="00AF08E4" w:rsidP="00AF08E4">
      <w:pPr>
        <w:spacing w:line="48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1C03CD3" w14:textId="4475551B" w:rsidR="00C962D0" w:rsidRDefault="00C962D0" w:rsidP="00C962D0">
      <w:pPr>
        <w:pStyle w:val="Quote"/>
      </w:pPr>
      <w:r>
        <w:t xml:space="preserve">Q2. Reservoir – Using your </w:t>
      </w:r>
      <w:proofErr w:type="gramStart"/>
      <w:r>
        <w:t>well</w:t>
      </w:r>
      <w:proofErr w:type="gramEnd"/>
      <w:r>
        <w:t xml:space="preserve"> logs and the GA database, characterise the reservoir facies for two wells of the Arafura Basin.</w:t>
      </w:r>
    </w:p>
    <w:p w14:paraId="3F8A6BDD" w14:textId="76B26B7B" w:rsidR="00C962D0" w:rsidRDefault="00C962D0" w:rsidP="00C962D0">
      <w:pPr>
        <w:spacing w:line="480" w:lineRule="auto"/>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35F07E3" w14:textId="026C8B0A" w:rsidR="00AF08E4" w:rsidRDefault="00381D98" w:rsidP="009826FC">
      <w:pPr>
        <w:pStyle w:val="Quote"/>
      </w:pPr>
      <w:r>
        <w:rPr>
          <w:noProof/>
          <w:lang w:val="en-US" w:eastAsia="en-US"/>
        </w:rPr>
        <mc:AlternateContent>
          <mc:Choice Requires="wpg">
            <w:drawing>
              <wp:anchor distT="0" distB="0" distL="114300" distR="114300" simplePos="0" relativeHeight="251680768" behindDoc="0" locked="0" layoutInCell="1" allowOverlap="1" wp14:anchorId="0AD381C1" wp14:editId="4DCCAD55">
                <wp:simplePos x="0" y="0"/>
                <wp:positionH relativeFrom="column">
                  <wp:posOffset>-55880</wp:posOffset>
                </wp:positionH>
                <wp:positionV relativeFrom="paragraph">
                  <wp:posOffset>680720</wp:posOffset>
                </wp:positionV>
                <wp:extent cx="6074410" cy="1915795"/>
                <wp:effectExtent l="0" t="0" r="2540" b="8255"/>
                <wp:wrapSquare wrapText="bothSides"/>
                <wp:docPr id="194" name="Group 194"/>
                <wp:cNvGraphicFramePr/>
                <a:graphic xmlns:a="http://schemas.openxmlformats.org/drawingml/2006/main">
                  <a:graphicData uri="http://schemas.microsoft.com/office/word/2010/wordprocessingGroup">
                    <wpg:wgp>
                      <wpg:cNvGrpSpPr/>
                      <wpg:grpSpPr>
                        <a:xfrm>
                          <a:off x="0" y="0"/>
                          <a:ext cx="6074410" cy="1915795"/>
                          <a:chOff x="0" y="0"/>
                          <a:chExt cx="6288515" cy="2409190"/>
                        </a:xfrm>
                      </wpg:grpSpPr>
                      <pic:pic xmlns:pic="http://schemas.openxmlformats.org/drawingml/2006/picture">
                        <pic:nvPicPr>
                          <pic:cNvPr id="28" name="Picture 2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355450" y="0"/>
                            <a:ext cx="2933065" cy="2409190"/>
                          </a:xfrm>
                          <a:prstGeom prst="rect">
                            <a:avLst/>
                          </a:prstGeom>
                        </pic:spPr>
                      </pic:pic>
                      <pic:pic xmlns:pic="http://schemas.openxmlformats.org/drawingml/2006/picture">
                        <pic:nvPicPr>
                          <pic:cNvPr id="27" name="Picture 2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95320" cy="2265680"/>
                          </a:xfrm>
                          <a:prstGeom prst="rect">
                            <a:avLst/>
                          </a:prstGeom>
                        </pic:spPr>
                      </pic:pic>
                    </wpg:wg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group w14:anchorId="0C3ACECE" id="Group 194" o:spid="_x0000_s1026" style="position:absolute;margin-left:-4.4pt;margin-top:53.6pt;width:478.3pt;height:150.85pt;z-index:251680768;mso-width-relative:margin;mso-height-relative:margin" coordsize="62885,24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">
                <v:shape id="Picture 28" o:spid="_x0000_s1027" type="#_x0000_t75" style="position:absolute;left:33554;width:29331;height:240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OGSrBAAAA2wAAAA8AAABkcnMvZG93bnJldi54bWxET89rwjAUvgv7H8Ib7CIztYIbXaMMUXDe&#10;rDvs+Gje2tDmpW0yW//75SB4/Ph+59vJtuJKgzeOFSwXCQji0mnDlYLvy+H1HYQPyBpbx6TgRh62&#10;m6dZjpl2I5/pWoRKxBD2GSqoQ+gyKX1Zk0W/cB1x5H7dYDFEOFRSDzjGcNvKNEnW0qLh2FBjR7ua&#10;yqb4swqSPk3Nav5TFV+mbw7jst/bt5NSL8/T5weIQFN4iO/uo1aQxrHxS/wBcvM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FOGSrBAAAA2wAAAA8AAAAAAAAAAAAAAAAAnwIA&#10;AGRycy9kb3ducmV2LnhtbFBLBQYAAAAABAAEAPcAAACNAwAAAAA=&#10;">
                  <v:imagedata r:id="rId44" o:title=""/>
                  <v:path arrowok="t"/>
                </v:shape>
                <v:shape id="Picture 27" o:spid="_x0000_s1028" type="#_x0000_t75" style="position:absolute;width:31953;height:226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fVw/GAAAA2wAAAA8AAABkcnMvZG93bnJldi54bWxEj09rwkAUxO+FfoflCV5K3USKhugaiqC0&#10;hyL+aXt9ZJ/ZYPZtyK6a9tO7QqHHYWZ+w8yL3jbiQp2vHStIRwkI4tLpmisFh/3qOQPhA7LGxjEp&#10;+CEPxeLxYY65dlfe0mUXKhEh7HNUYEJocyl9aciiH7mWOHpH11kMUXaV1B1eI9w2cpwkE2mx5rhg&#10;sKWlofK0O1sFn+/Sr/cvm4/sy3ynv+un7Sk7GqWGg/51BiJQH/7Df+03rWA8hfuX+APk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d9XD8YAAADbAAAADwAAAAAAAAAAAAAA&#10;AACfAgAAZHJzL2Rvd25yZXYueG1sUEsFBgAAAAAEAAQA9wAAAJIDAAAAAA==&#10;">
                  <v:imagedata r:id="rId45" o:title=""/>
                  <v:path arrowok="t"/>
                </v:shape>
                <w10:wrap type="square"/>
              </v:group>
            </w:pict>
          </mc:Fallback>
        </mc:AlternateContent>
      </w:r>
      <w:r w:rsidR="00C962D0">
        <w:t xml:space="preserve">Q3. Traps – Looking at the seismic cross sections for </w:t>
      </w:r>
      <w:proofErr w:type="spellStart"/>
      <w:r w:rsidR="00C962D0">
        <w:t>Kulka</w:t>
      </w:r>
      <w:proofErr w:type="spellEnd"/>
      <w:r w:rsidR="00C962D0">
        <w:t xml:space="preserve"> 1 and Tasman 1, what </w:t>
      </w:r>
      <w:r w:rsidR="00301AFF">
        <w:t xml:space="preserve">type of </w:t>
      </w:r>
      <w:r w:rsidR="00C962D0">
        <w:t>trap was being chased in each? Label them.</w:t>
      </w:r>
      <w:bookmarkStart w:id="3" w:name="_Toc479317229"/>
      <w:bookmarkEnd w:id="3"/>
    </w:p>
    <w:p w14:paraId="3881EDAD" w14:textId="5BE2C9E0" w:rsidR="00DD6F05" w:rsidRPr="003B7EE8" w:rsidRDefault="00DD6F05" w:rsidP="00DD6F05">
      <w:pPr>
        <w:pStyle w:val="Title"/>
      </w:pPr>
      <w:r w:rsidRPr="003B7EE8">
        <w:lastRenderedPageBreak/>
        <w:t xml:space="preserve">Additional Information </w:t>
      </w:r>
    </w:p>
    <w:p w14:paraId="6B87D292" w14:textId="0BEAA608" w:rsidR="00DD6F05" w:rsidRDefault="00DD6F05" w:rsidP="00DD6F05">
      <w:r>
        <w:rPr>
          <w:noProof/>
          <w:lang w:val="en-US" w:eastAsia="en-US"/>
        </w:rPr>
        <w:drawing>
          <wp:anchor distT="0" distB="0" distL="114300" distR="114300" simplePos="0" relativeHeight="251704320" behindDoc="0" locked="0" layoutInCell="1" allowOverlap="1" wp14:anchorId="737E266C" wp14:editId="70306F9E">
            <wp:simplePos x="0" y="0"/>
            <wp:positionH relativeFrom="column">
              <wp:posOffset>68580</wp:posOffset>
            </wp:positionH>
            <wp:positionV relativeFrom="paragraph">
              <wp:posOffset>169545</wp:posOffset>
            </wp:positionV>
            <wp:extent cx="3675222" cy="4055165"/>
            <wp:effectExtent l="0" t="0" r="1905" b="254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675222" cy="4055165"/>
                    </a:xfrm>
                    <a:prstGeom prst="rect">
                      <a:avLst/>
                    </a:prstGeom>
                  </pic:spPr>
                </pic:pic>
              </a:graphicData>
            </a:graphic>
            <wp14:sizeRelH relativeFrom="page">
              <wp14:pctWidth>0</wp14:pctWidth>
            </wp14:sizeRelH>
            <wp14:sizeRelV relativeFrom="page">
              <wp14:pctHeight>0</wp14:pctHeight>
            </wp14:sizeRelV>
          </wp:anchor>
        </w:drawing>
      </w:r>
    </w:p>
    <w:p w14:paraId="54A62B3E" w14:textId="26678845" w:rsidR="00DD6F05" w:rsidRDefault="00DD6F05" w:rsidP="00DD6F05">
      <w:r>
        <w:rPr>
          <w:noProof/>
          <w:lang w:val="en-US" w:eastAsia="en-US"/>
        </w:rPr>
        <w:drawing>
          <wp:anchor distT="0" distB="0" distL="114300" distR="114300" simplePos="0" relativeHeight="251703296" behindDoc="0" locked="0" layoutInCell="1" allowOverlap="1" wp14:anchorId="716FDE97" wp14:editId="506DC739">
            <wp:simplePos x="0" y="0"/>
            <wp:positionH relativeFrom="column">
              <wp:posOffset>490855</wp:posOffset>
            </wp:positionH>
            <wp:positionV relativeFrom="paragraph">
              <wp:posOffset>3572510</wp:posOffset>
            </wp:positionV>
            <wp:extent cx="5557962" cy="3808629"/>
            <wp:effectExtent l="0" t="0" r="5080" b="190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557962" cy="3808629"/>
                    </a:xfrm>
                    <a:prstGeom prst="rect">
                      <a:avLst/>
                    </a:prstGeom>
                  </pic:spPr>
                </pic:pic>
              </a:graphicData>
            </a:graphic>
            <wp14:sizeRelH relativeFrom="margin">
              <wp14:pctWidth>0</wp14:pctWidth>
            </wp14:sizeRelH>
            <wp14:sizeRelV relativeFrom="margin">
              <wp14:pctHeight>0</wp14:pctHeight>
            </wp14:sizeRelV>
          </wp:anchor>
        </w:drawing>
      </w:r>
    </w:p>
    <w:p w14:paraId="05D5BB46" w14:textId="51FAD84A" w:rsidR="00DD6F05" w:rsidRDefault="00DD6F05" w:rsidP="00DD6F05">
      <w:r>
        <w:rPr>
          <w:noProof/>
          <w:lang w:val="en-US" w:eastAsia="en-US"/>
        </w:rPr>
        <w:lastRenderedPageBreak/>
        <w:drawing>
          <wp:inline distT="0" distB="0" distL="0" distR="0" wp14:anchorId="09124E1A" wp14:editId="1E4AEBED">
            <wp:extent cx="6583680" cy="7640867"/>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88500" cy="7646460"/>
                    </a:xfrm>
                    <a:prstGeom prst="rect">
                      <a:avLst/>
                    </a:prstGeom>
                  </pic:spPr>
                </pic:pic>
              </a:graphicData>
            </a:graphic>
          </wp:inline>
        </w:drawing>
      </w:r>
    </w:p>
    <w:p w14:paraId="6BFA8596" w14:textId="7DEE4CB3" w:rsidR="00DD6F05" w:rsidRPr="00DD6F05" w:rsidRDefault="00DD6F05" w:rsidP="00DD6F05"/>
    <w:sectPr w:rsidR="00DD6F05" w:rsidRPr="00DD6F05" w:rsidSect="00F21FE8">
      <w:footerReference w:type="default" r:id="rId49"/>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47A718" w14:textId="77777777" w:rsidR="002D18DE" w:rsidRDefault="002D18DE">
      <w:pPr>
        <w:spacing w:after="0" w:line="240" w:lineRule="auto"/>
      </w:pPr>
      <w:r>
        <w:separator/>
      </w:r>
    </w:p>
  </w:endnote>
  <w:endnote w:type="continuationSeparator" w:id="0">
    <w:p w14:paraId="580AA351" w14:textId="77777777" w:rsidR="002D18DE" w:rsidRDefault="002D18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ndara">
    <w:panose1 w:val="020E0502030303020204"/>
    <w:charset w:val="00"/>
    <w:family w:val="swiss"/>
    <w:pitch w:val="variable"/>
    <w:sig w:usb0="A00002EF" w:usb1="4000A44B" w:usb2="00000000" w:usb3="00000000" w:csb0="0000019F" w:csb1="00000000"/>
  </w:font>
  <w:font w:name="STKaiti">
    <w:altName w:val="华文楷体"/>
    <w:charset w:val="86"/>
    <w:family w:val="auto"/>
    <w:pitch w:val="variable"/>
    <w:sig w:usb0="00000000"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8108786"/>
      <w:docPartObj>
        <w:docPartGallery w:val="Page Numbers (Bottom of Page)"/>
        <w:docPartUnique/>
      </w:docPartObj>
    </w:sdtPr>
    <w:sdtEndPr>
      <w:rPr>
        <w:noProof/>
      </w:rPr>
    </w:sdtEndPr>
    <w:sdtContent>
      <w:p w14:paraId="002385A2" w14:textId="09739D10" w:rsidR="0003128E" w:rsidRDefault="0003128E">
        <w:pPr>
          <w:pStyle w:val="Footer"/>
        </w:pPr>
        <w:r>
          <w:rPr>
            <w:noProof/>
          </w:rPr>
          <w:t xml:space="preserve">GEOS3102 </w:t>
        </w:r>
        <w:r w:rsidR="009826FC">
          <w:rPr>
            <w:noProof/>
          </w:rPr>
          <w:t>Lab Workbook</w:t>
        </w:r>
        <w:r>
          <w:rPr>
            <w:noProof/>
          </w:rPr>
          <w:tab/>
          <w:t xml:space="preserve">page </w:t>
        </w:r>
        <w:r>
          <w:rPr>
            <w:noProof/>
          </w:rPr>
          <w:fldChar w:fldCharType="begin"/>
        </w:r>
        <w:r>
          <w:rPr>
            <w:noProof/>
          </w:rPr>
          <w:instrText xml:space="preserve"> PAGE  \* Arabic  \* MERGEFORMAT </w:instrText>
        </w:r>
        <w:r>
          <w:rPr>
            <w:noProof/>
          </w:rPr>
          <w:fldChar w:fldCharType="separate"/>
        </w:r>
        <w:r w:rsidR="00A52392">
          <w:rPr>
            <w:noProof/>
          </w:rPr>
          <w:t>8</w:t>
        </w:r>
        <w:r>
          <w:rPr>
            <w:noProof/>
          </w:rPr>
          <w:fldChar w:fldCharType="end"/>
        </w:r>
      </w:p>
    </w:sdtContent>
  </w:sdt>
  <w:p w14:paraId="6DCA4016" w14:textId="77777777" w:rsidR="0003128E" w:rsidRDefault="000312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2D572C" w14:textId="77777777" w:rsidR="002D18DE" w:rsidRDefault="002D18DE">
      <w:pPr>
        <w:spacing w:after="0" w:line="240" w:lineRule="auto"/>
      </w:pPr>
      <w:r>
        <w:separator/>
      </w:r>
    </w:p>
  </w:footnote>
  <w:footnote w:type="continuationSeparator" w:id="0">
    <w:p w14:paraId="197B52FF" w14:textId="77777777" w:rsidR="002D18DE" w:rsidRDefault="002D18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C11F0"/>
    <w:multiLevelType w:val="hybridMultilevel"/>
    <w:tmpl w:val="272ABAD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1C5106A"/>
    <w:multiLevelType w:val="hybridMultilevel"/>
    <w:tmpl w:val="0FC67FA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3241988"/>
    <w:multiLevelType w:val="hybridMultilevel"/>
    <w:tmpl w:val="E93407AE"/>
    <w:lvl w:ilvl="0" w:tplc="E428601E">
      <w:numFmt w:val="bullet"/>
      <w:lvlText w:val="–"/>
      <w:lvlJc w:val="left"/>
      <w:pPr>
        <w:ind w:left="720" w:hanging="360"/>
      </w:pPr>
      <w:rPr>
        <w:rFonts w:ascii="Candara" w:eastAsiaTheme="minorEastAsia" w:hAnsi="Candar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4A54D48"/>
    <w:multiLevelType w:val="hybridMultilevel"/>
    <w:tmpl w:val="36967C5C"/>
    <w:lvl w:ilvl="0" w:tplc="F15A8E40">
      <w:numFmt w:val="bullet"/>
      <w:lvlText w:val=""/>
      <w:lvlJc w:val="left"/>
      <w:pPr>
        <w:ind w:left="1440" w:hanging="360"/>
      </w:pPr>
      <w:rPr>
        <w:rFonts w:ascii="Symbol" w:eastAsiaTheme="minorEastAsia" w:hAnsi="Symbol" w:cstheme="minorBidi"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 w15:restartNumberingAfterBreak="0">
    <w:nsid w:val="13B07131"/>
    <w:multiLevelType w:val="hybridMultilevel"/>
    <w:tmpl w:val="7F30C79E"/>
    <w:lvl w:ilvl="0" w:tplc="7538847C">
      <w:numFmt w:val="bullet"/>
      <w:lvlText w:val="-"/>
      <w:lvlJc w:val="left"/>
      <w:pPr>
        <w:ind w:left="720" w:hanging="360"/>
      </w:pPr>
      <w:rPr>
        <w:rFonts w:ascii="Calibri" w:eastAsiaTheme="minorHAnsi" w:hAnsi="Calibri" w:cstheme="minorBidi"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7B10D4A"/>
    <w:multiLevelType w:val="hybridMultilevel"/>
    <w:tmpl w:val="D576BE8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BBA697A"/>
    <w:multiLevelType w:val="hybridMultilevel"/>
    <w:tmpl w:val="48D481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4C4468"/>
    <w:multiLevelType w:val="hybridMultilevel"/>
    <w:tmpl w:val="2DCAFD4C"/>
    <w:lvl w:ilvl="0" w:tplc="5A0CFD8C">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4481832"/>
    <w:multiLevelType w:val="hybridMultilevel"/>
    <w:tmpl w:val="E1868442"/>
    <w:lvl w:ilvl="0" w:tplc="F15A8E40">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4C7327F"/>
    <w:multiLevelType w:val="hybridMultilevel"/>
    <w:tmpl w:val="80584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352B35"/>
    <w:multiLevelType w:val="hybridMultilevel"/>
    <w:tmpl w:val="F2A40D50"/>
    <w:lvl w:ilvl="0" w:tplc="2B2EF192">
      <w:start w:val="1"/>
      <w:numFmt w:val="decimal"/>
      <w:lvlText w:val="%1."/>
      <w:lvlJc w:val="left"/>
      <w:pPr>
        <w:ind w:left="1224" w:hanging="360"/>
      </w:pPr>
      <w:rPr>
        <w:rFonts w:hint="default"/>
      </w:rPr>
    </w:lvl>
    <w:lvl w:ilvl="1" w:tplc="0C090019" w:tentative="1">
      <w:start w:val="1"/>
      <w:numFmt w:val="lowerLetter"/>
      <w:lvlText w:val="%2."/>
      <w:lvlJc w:val="left"/>
      <w:pPr>
        <w:ind w:left="1944" w:hanging="360"/>
      </w:pPr>
    </w:lvl>
    <w:lvl w:ilvl="2" w:tplc="0C09001B" w:tentative="1">
      <w:start w:val="1"/>
      <w:numFmt w:val="lowerRoman"/>
      <w:lvlText w:val="%3."/>
      <w:lvlJc w:val="right"/>
      <w:pPr>
        <w:ind w:left="2664" w:hanging="180"/>
      </w:pPr>
    </w:lvl>
    <w:lvl w:ilvl="3" w:tplc="0C09000F" w:tentative="1">
      <w:start w:val="1"/>
      <w:numFmt w:val="decimal"/>
      <w:lvlText w:val="%4."/>
      <w:lvlJc w:val="left"/>
      <w:pPr>
        <w:ind w:left="3384" w:hanging="360"/>
      </w:pPr>
    </w:lvl>
    <w:lvl w:ilvl="4" w:tplc="0C090019" w:tentative="1">
      <w:start w:val="1"/>
      <w:numFmt w:val="lowerLetter"/>
      <w:lvlText w:val="%5."/>
      <w:lvlJc w:val="left"/>
      <w:pPr>
        <w:ind w:left="4104" w:hanging="360"/>
      </w:pPr>
    </w:lvl>
    <w:lvl w:ilvl="5" w:tplc="0C09001B" w:tentative="1">
      <w:start w:val="1"/>
      <w:numFmt w:val="lowerRoman"/>
      <w:lvlText w:val="%6."/>
      <w:lvlJc w:val="right"/>
      <w:pPr>
        <w:ind w:left="4824" w:hanging="180"/>
      </w:pPr>
    </w:lvl>
    <w:lvl w:ilvl="6" w:tplc="0C09000F" w:tentative="1">
      <w:start w:val="1"/>
      <w:numFmt w:val="decimal"/>
      <w:lvlText w:val="%7."/>
      <w:lvlJc w:val="left"/>
      <w:pPr>
        <w:ind w:left="5544" w:hanging="360"/>
      </w:pPr>
    </w:lvl>
    <w:lvl w:ilvl="7" w:tplc="0C090019" w:tentative="1">
      <w:start w:val="1"/>
      <w:numFmt w:val="lowerLetter"/>
      <w:lvlText w:val="%8."/>
      <w:lvlJc w:val="left"/>
      <w:pPr>
        <w:ind w:left="6264" w:hanging="360"/>
      </w:pPr>
    </w:lvl>
    <w:lvl w:ilvl="8" w:tplc="0C09001B" w:tentative="1">
      <w:start w:val="1"/>
      <w:numFmt w:val="lowerRoman"/>
      <w:lvlText w:val="%9."/>
      <w:lvlJc w:val="right"/>
      <w:pPr>
        <w:ind w:left="6984" w:hanging="180"/>
      </w:pPr>
    </w:lvl>
  </w:abstractNum>
  <w:abstractNum w:abstractNumId="11" w15:restartNumberingAfterBreak="0">
    <w:nsid w:val="2EF34B5F"/>
    <w:multiLevelType w:val="hybridMultilevel"/>
    <w:tmpl w:val="64128698"/>
    <w:lvl w:ilvl="0" w:tplc="04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3427686B"/>
    <w:multiLevelType w:val="hybridMultilevel"/>
    <w:tmpl w:val="E7961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935870"/>
    <w:multiLevelType w:val="hybridMultilevel"/>
    <w:tmpl w:val="FEF48C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9A52F2"/>
    <w:multiLevelType w:val="multilevel"/>
    <w:tmpl w:val="56F2101C"/>
    <w:lvl w:ilvl="0">
      <w:start w:val="1"/>
      <w:numFmt w:val="decimal"/>
      <w:pStyle w:val="Heading1"/>
      <w:lvlText w:val="%1"/>
      <w:lvlJc w:val="left"/>
      <w:pPr>
        <w:ind w:left="432" w:hanging="432"/>
      </w:pPr>
      <w:rPr>
        <w:rFonts w:hint="default"/>
        <w:color w:val="1CADE4" w:themeColor="accent1"/>
      </w:rPr>
    </w:lvl>
    <w:lvl w:ilvl="1">
      <w:start w:val="1"/>
      <w:numFmt w:val="decimal"/>
      <w:pStyle w:val="Heading2"/>
      <w:lvlText w:val="%1.%2"/>
      <w:lvlJc w:val="left"/>
      <w:pPr>
        <w:ind w:left="576" w:hanging="576"/>
      </w:pPr>
      <w:rPr>
        <w:rFonts w:hint="default"/>
        <w:color w:val="1CADE4" w:themeColor="accent1"/>
      </w:rPr>
    </w:lvl>
    <w:lvl w:ilvl="2">
      <w:start w:val="1"/>
      <w:numFmt w:val="decimal"/>
      <w:pStyle w:val="Heading3"/>
      <w:lvlText w:val="%1.%2.%3"/>
      <w:lvlJc w:val="left"/>
      <w:pPr>
        <w:ind w:left="720" w:hanging="720"/>
      </w:pPr>
      <w:rPr>
        <w:rFonts w:hint="default"/>
        <w:color w:val="1CADE4" w:themeColor="accent1"/>
      </w:rPr>
    </w:lvl>
    <w:lvl w:ilvl="3">
      <w:start w:val="1"/>
      <w:numFmt w:val="decimal"/>
      <w:pStyle w:val="Heading4"/>
      <w:lvlText w:val="%1.%2.%3.%4"/>
      <w:lvlJc w:val="left"/>
      <w:pPr>
        <w:ind w:left="864" w:hanging="864"/>
      </w:pPr>
      <w:rPr>
        <w:rFonts w:hint="default"/>
        <w:color w:val="1CADE4" w:themeColor="accent1"/>
      </w:rPr>
    </w:lvl>
    <w:lvl w:ilvl="4">
      <w:start w:val="1"/>
      <w:numFmt w:val="decimal"/>
      <w:pStyle w:val="Heading5"/>
      <w:lvlText w:val="%1.%2.%3.%4.%5"/>
      <w:lvlJc w:val="left"/>
      <w:pPr>
        <w:ind w:left="1008" w:hanging="1008"/>
      </w:pPr>
      <w:rPr>
        <w:rFonts w:hint="default"/>
        <w:color w:val="1CADE4" w:themeColor="accent1"/>
      </w:rPr>
    </w:lvl>
    <w:lvl w:ilvl="5">
      <w:start w:val="1"/>
      <w:numFmt w:val="decimal"/>
      <w:pStyle w:val="Heading6"/>
      <w:lvlText w:val="%1.%2.%3.%4.%5.%6"/>
      <w:lvlJc w:val="left"/>
      <w:pPr>
        <w:ind w:left="1152" w:hanging="1152"/>
      </w:pPr>
      <w:rPr>
        <w:rFonts w:hint="default"/>
        <w:color w:val="1CADE4" w:themeColor="accent1"/>
      </w:rPr>
    </w:lvl>
    <w:lvl w:ilvl="6">
      <w:start w:val="1"/>
      <w:numFmt w:val="decimal"/>
      <w:pStyle w:val="Heading7"/>
      <w:lvlText w:val="%1.%2.%3.%4.%5.%6.%7"/>
      <w:lvlJc w:val="left"/>
      <w:pPr>
        <w:ind w:left="1296" w:hanging="1296"/>
      </w:pPr>
      <w:rPr>
        <w:rFonts w:hint="default"/>
        <w:color w:val="1CADE4" w:themeColor="accent1"/>
      </w:rPr>
    </w:lvl>
    <w:lvl w:ilvl="7">
      <w:start w:val="1"/>
      <w:numFmt w:val="decimal"/>
      <w:pStyle w:val="Heading8"/>
      <w:lvlText w:val="%1.%2.%3.%4.%5.%6.%7.%8"/>
      <w:lvlJc w:val="left"/>
      <w:pPr>
        <w:ind w:left="1440" w:hanging="1440"/>
      </w:pPr>
      <w:rPr>
        <w:rFonts w:hint="default"/>
        <w:color w:val="1CADE4" w:themeColor="accent1"/>
      </w:rPr>
    </w:lvl>
    <w:lvl w:ilvl="8">
      <w:start w:val="1"/>
      <w:numFmt w:val="decimal"/>
      <w:pStyle w:val="Heading9"/>
      <w:lvlText w:val="%1.%2.%3.%4.%5.%6.%7.%8.%9"/>
      <w:lvlJc w:val="left"/>
      <w:pPr>
        <w:ind w:left="1584" w:hanging="1584"/>
      </w:pPr>
      <w:rPr>
        <w:rFonts w:hint="default"/>
        <w:color w:val="1CADE4" w:themeColor="accent1"/>
      </w:rPr>
    </w:lvl>
  </w:abstractNum>
  <w:abstractNum w:abstractNumId="15" w15:restartNumberingAfterBreak="0">
    <w:nsid w:val="48510A68"/>
    <w:multiLevelType w:val="hybridMultilevel"/>
    <w:tmpl w:val="D0A24B92"/>
    <w:lvl w:ilvl="0" w:tplc="F15A8E40">
      <w:numFmt w:val="bullet"/>
      <w:lvlText w:val=""/>
      <w:lvlJc w:val="left"/>
      <w:pPr>
        <w:ind w:left="720" w:hanging="360"/>
      </w:pPr>
      <w:rPr>
        <w:rFonts w:ascii="Symbol" w:eastAsiaTheme="minorEastAsia" w:hAnsi="Symbol" w:cstheme="minorBidi"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0EB12AD"/>
    <w:multiLevelType w:val="hybridMultilevel"/>
    <w:tmpl w:val="678858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16378A"/>
    <w:multiLevelType w:val="hybridMultilevel"/>
    <w:tmpl w:val="E20EC6EE"/>
    <w:lvl w:ilvl="0" w:tplc="F15A8E40">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585A63"/>
    <w:multiLevelType w:val="multilevel"/>
    <w:tmpl w:val="8BF23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77457A0"/>
    <w:multiLevelType w:val="hybridMultilevel"/>
    <w:tmpl w:val="D05017BC"/>
    <w:lvl w:ilvl="0" w:tplc="F15A8E40">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F14527D"/>
    <w:multiLevelType w:val="hybridMultilevel"/>
    <w:tmpl w:val="A6A0CA98"/>
    <w:lvl w:ilvl="0" w:tplc="F15A8E40">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621A3D3E"/>
    <w:multiLevelType w:val="hybridMultilevel"/>
    <w:tmpl w:val="6C5C8684"/>
    <w:lvl w:ilvl="0" w:tplc="F15A8E40">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64015377"/>
    <w:multiLevelType w:val="hybridMultilevel"/>
    <w:tmpl w:val="711000A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65715E7A"/>
    <w:multiLevelType w:val="hybridMultilevel"/>
    <w:tmpl w:val="841EFB5E"/>
    <w:lvl w:ilvl="0" w:tplc="E428601E">
      <w:numFmt w:val="bullet"/>
      <w:lvlText w:val="–"/>
      <w:lvlJc w:val="left"/>
      <w:pPr>
        <w:ind w:left="720" w:hanging="360"/>
      </w:pPr>
      <w:rPr>
        <w:rFonts w:ascii="Candara" w:eastAsiaTheme="minorEastAsia" w:hAnsi="Candar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8096474"/>
    <w:multiLevelType w:val="hybridMultilevel"/>
    <w:tmpl w:val="2AE2953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683E5060"/>
    <w:multiLevelType w:val="hybridMultilevel"/>
    <w:tmpl w:val="A5C606BC"/>
    <w:lvl w:ilvl="0" w:tplc="F15A8E40">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09265D2"/>
    <w:multiLevelType w:val="hybridMultilevel"/>
    <w:tmpl w:val="FAC058E0"/>
    <w:lvl w:ilvl="0" w:tplc="F15A8E40">
      <w:numFmt w:val="bullet"/>
      <w:lvlText w:val=""/>
      <w:lvlJc w:val="left"/>
      <w:pPr>
        <w:ind w:left="720" w:hanging="360"/>
      </w:pPr>
      <w:rPr>
        <w:rFonts w:ascii="Symbol" w:eastAsiaTheme="minorEastAsia" w:hAnsi="Symbol"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7E1A772C"/>
    <w:multiLevelType w:val="multilevel"/>
    <w:tmpl w:val="34E0E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8"/>
  </w:num>
  <w:num w:numId="2">
    <w:abstractNumId w:val="14"/>
  </w:num>
  <w:num w:numId="3">
    <w:abstractNumId w:val="14"/>
  </w:num>
  <w:num w:numId="4">
    <w:abstractNumId w:val="14"/>
  </w:num>
  <w:num w:numId="5">
    <w:abstractNumId w:val="14"/>
  </w:num>
  <w:num w:numId="6">
    <w:abstractNumId w:val="14"/>
  </w:num>
  <w:num w:numId="7">
    <w:abstractNumId w:val="14"/>
  </w:num>
  <w:num w:numId="8">
    <w:abstractNumId w:val="14"/>
  </w:num>
  <w:num w:numId="9">
    <w:abstractNumId w:val="14"/>
  </w:num>
  <w:num w:numId="10">
    <w:abstractNumId w:val="14"/>
  </w:num>
  <w:num w:numId="11">
    <w:abstractNumId w:val="14"/>
  </w:num>
  <w:num w:numId="12">
    <w:abstractNumId w:val="14"/>
  </w:num>
  <w:num w:numId="13">
    <w:abstractNumId w:val="26"/>
  </w:num>
  <w:num w:numId="14">
    <w:abstractNumId w:val="19"/>
  </w:num>
  <w:num w:numId="15">
    <w:abstractNumId w:val="28"/>
  </w:num>
  <w:num w:numId="16">
    <w:abstractNumId w:val="3"/>
  </w:num>
  <w:num w:numId="17">
    <w:abstractNumId w:val="20"/>
  </w:num>
  <w:num w:numId="18">
    <w:abstractNumId w:val="15"/>
  </w:num>
  <w:num w:numId="19">
    <w:abstractNumId w:val="10"/>
  </w:num>
  <w:num w:numId="20">
    <w:abstractNumId w:val="8"/>
  </w:num>
  <w:num w:numId="21">
    <w:abstractNumId w:val="21"/>
  </w:num>
  <w:num w:numId="22">
    <w:abstractNumId w:val="22"/>
  </w:num>
  <w:num w:numId="23">
    <w:abstractNumId w:val="17"/>
  </w:num>
  <w:num w:numId="24">
    <w:abstractNumId w:val="27"/>
  </w:num>
  <w:num w:numId="25">
    <w:abstractNumId w:val="13"/>
  </w:num>
  <w:num w:numId="26">
    <w:abstractNumId w:val="6"/>
  </w:num>
  <w:num w:numId="27">
    <w:abstractNumId w:val="7"/>
  </w:num>
  <w:num w:numId="28">
    <w:abstractNumId w:val="4"/>
  </w:num>
  <w:num w:numId="29">
    <w:abstractNumId w:val="16"/>
  </w:num>
  <w:num w:numId="30">
    <w:abstractNumId w:val="12"/>
  </w:num>
  <w:num w:numId="31">
    <w:abstractNumId w:val="9"/>
  </w:num>
  <w:num w:numId="32">
    <w:abstractNumId w:val="1"/>
  </w:num>
  <w:num w:numId="33">
    <w:abstractNumId w:val="11"/>
  </w:num>
  <w:num w:numId="34">
    <w:abstractNumId w:val="2"/>
  </w:num>
  <w:num w:numId="35">
    <w:abstractNumId w:val="24"/>
  </w:num>
  <w:num w:numId="36">
    <w:abstractNumId w:val="25"/>
  </w:num>
  <w:num w:numId="37">
    <w:abstractNumId w:val="23"/>
  </w:num>
  <w:num w:numId="38">
    <w:abstractNumId w:val="0"/>
  </w:num>
  <w:num w:numId="3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4A1"/>
    <w:rsid w:val="00010FD4"/>
    <w:rsid w:val="00017B67"/>
    <w:rsid w:val="0003128E"/>
    <w:rsid w:val="00037882"/>
    <w:rsid w:val="00053E50"/>
    <w:rsid w:val="00060B47"/>
    <w:rsid w:val="00064142"/>
    <w:rsid w:val="000744A1"/>
    <w:rsid w:val="00085C86"/>
    <w:rsid w:val="000861BB"/>
    <w:rsid w:val="000B1F98"/>
    <w:rsid w:val="000D3F0A"/>
    <w:rsid w:val="000F236D"/>
    <w:rsid w:val="000F650D"/>
    <w:rsid w:val="0010722D"/>
    <w:rsid w:val="00107A60"/>
    <w:rsid w:val="0011126E"/>
    <w:rsid w:val="00113663"/>
    <w:rsid w:val="00126C35"/>
    <w:rsid w:val="00192A57"/>
    <w:rsid w:val="001A00A2"/>
    <w:rsid w:val="001A1FF4"/>
    <w:rsid w:val="001B42F1"/>
    <w:rsid w:val="001C444C"/>
    <w:rsid w:val="001F6878"/>
    <w:rsid w:val="002344D1"/>
    <w:rsid w:val="0023586E"/>
    <w:rsid w:val="002461FA"/>
    <w:rsid w:val="00246570"/>
    <w:rsid w:val="00291C9E"/>
    <w:rsid w:val="002C2C8D"/>
    <w:rsid w:val="002D18DE"/>
    <w:rsid w:val="00301AFF"/>
    <w:rsid w:val="00304DBB"/>
    <w:rsid w:val="003227DB"/>
    <w:rsid w:val="00337BDF"/>
    <w:rsid w:val="00337FAC"/>
    <w:rsid w:val="00343933"/>
    <w:rsid w:val="00347CF0"/>
    <w:rsid w:val="003623A8"/>
    <w:rsid w:val="00375C63"/>
    <w:rsid w:val="00381D98"/>
    <w:rsid w:val="00385D98"/>
    <w:rsid w:val="00387DAA"/>
    <w:rsid w:val="00393A16"/>
    <w:rsid w:val="003A46EE"/>
    <w:rsid w:val="003A5BF0"/>
    <w:rsid w:val="003B7EE8"/>
    <w:rsid w:val="003B7FEE"/>
    <w:rsid w:val="003C23FD"/>
    <w:rsid w:val="003C7F44"/>
    <w:rsid w:val="003F0A8B"/>
    <w:rsid w:val="00400795"/>
    <w:rsid w:val="0042442C"/>
    <w:rsid w:val="00424722"/>
    <w:rsid w:val="00442FD9"/>
    <w:rsid w:val="004466A7"/>
    <w:rsid w:val="00467713"/>
    <w:rsid w:val="0047125E"/>
    <w:rsid w:val="004808C7"/>
    <w:rsid w:val="004A1643"/>
    <w:rsid w:val="004A68A3"/>
    <w:rsid w:val="004B1E10"/>
    <w:rsid w:val="004C71F3"/>
    <w:rsid w:val="004E00EF"/>
    <w:rsid w:val="004F3CF9"/>
    <w:rsid w:val="0052167B"/>
    <w:rsid w:val="005308A7"/>
    <w:rsid w:val="005311D8"/>
    <w:rsid w:val="005371BC"/>
    <w:rsid w:val="0054245C"/>
    <w:rsid w:val="00546D27"/>
    <w:rsid w:val="00557057"/>
    <w:rsid w:val="00565C45"/>
    <w:rsid w:val="00573578"/>
    <w:rsid w:val="00580730"/>
    <w:rsid w:val="005C0DAE"/>
    <w:rsid w:val="005E4566"/>
    <w:rsid w:val="005F53EA"/>
    <w:rsid w:val="00613B75"/>
    <w:rsid w:val="00616173"/>
    <w:rsid w:val="006242E5"/>
    <w:rsid w:val="0062507A"/>
    <w:rsid w:val="006466BE"/>
    <w:rsid w:val="00671A6B"/>
    <w:rsid w:val="006C1547"/>
    <w:rsid w:val="006E42FE"/>
    <w:rsid w:val="006E52CF"/>
    <w:rsid w:val="006E614D"/>
    <w:rsid w:val="006E6DFE"/>
    <w:rsid w:val="006F4777"/>
    <w:rsid w:val="00702F37"/>
    <w:rsid w:val="00706787"/>
    <w:rsid w:val="00707823"/>
    <w:rsid w:val="007120A9"/>
    <w:rsid w:val="00723045"/>
    <w:rsid w:val="0072456E"/>
    <w:rsid w:val="00732034"/>
    <w:rsid w:val="00740421"/>
    <w:rsid w:val="00763DC2"/>
    <w:rsid w:val="007C09F7"/>
    <w:rsid w:val="007F663B"/>
    <w:rsid w:val="00807E3E"/>
    <w:rsid w:val="00822222"/>
    <w:rsid w:val="00851CE3"/>
    <w:rsid w:val="008632EA"/>
    <w:rsid w:val="008652F4"/>
    <w:rsid w:val="00866744"/>
    <w:rsid w:val="008669A6"/>
    <w:rsid w:val="008B6A2B"/>
    <w:rsid w:val="008E6939"/>
    <w:rsid w:val="008F5BED"/>
    <w:rsid w:val="008F6273"/>
    <w:rsid w:val="008F63DC"/>
    <w:rsid w:val="009072CE"/>
    <w:rsid w:val="00910498"/>
    <w:rsid w:val="00913253"/>
    <w:rsid w:val="00914E3B"/>
    <w:rsid w:val="00916ED9"/>
    <w:rsid w:val="009309BE"/>
    <w:rsid w:val="0094047C"/>
    <w:rsid w:val="00955B85"/>
    <w:rsid w:val="0097220C"/>
    <w:rsid w:val="0097457C"/>
    <w:rsid w:val="009802CE"/>
    <w:rsid w:val="009826FC"/>
    <w:rsid w:val="009F51C0"/>
    <w:rsid w:val="009F6F55"/>
    <w:rsid w:val="00A0125B"/>
    <w:rsid w:val="00A02CF4"/>
    <w:rsid w:val="00A0672E"/>
    <w:rsid w:val="00A20CC2"/>
    <w:rsid w:val="00A429E9"/>
    <w:rsid w:val="00A46813"/>
    <w:rsid w:val="00A52392"/>
    <w:rsid w:val="00A52B90"/>
    <w:rsid w:val="00A678DE"/>
    <w:rsid w:val="00A70EC1"/>
    <w:rsid w:val="00A94786"/>
    <w:rsid w:val="00A9654D"/>
    <w:rsid w:val="00AB4933"/>
    <w:rsid w:val="00AC2136"/>
    <w:rsid w:val="00AC2B90"/>
    <w:rsid w:val="00AF08E4"/>
    <w:rsid w:val="00B06218"/>
    <w:rsid w:val="00B070EF"/>
    <w:rsid w:val="00B1404E"/>
    <w:rsid w:val="00B2514E"/>
    <w:rsid w:val="00B263F5"/>
    <w:rsid w:val="00B750F9"/>
    <w:rsid w:val="00B83D15"/>
    <w:rsid w:val="00B84A71"/>
    <w:rsid w:val="00B8785C"/>
    <w:rsid w:val="00BA4A03"/>
    <w:rsid w:val="00BA5AA8"/>
    <w:rsid w:val="00BA5EE9"/>
    <w:rsid w:val="00BC5236"/>
    <w:rsid w:val="00BC775B"/>
    <w:rsid w:val="00BD3CB5"/>
    <w:rsid w:val="00BE79C0"/>
    <w:rsid w:val="00C4438F"/>
    <w:rsid w:val="00C62638"/>
    <w:rsid w:val="00C71D0B"/>
    <w:rsid w:val="00C807EE"/>
    <w:rsid w:val="00C82629"/>
    <w:rsid w:val="00C845BA"/>
    <w:rsid w:val="00C8623D"/>
    <w:rsid w:val="00C87D4E"/>
    <w:rsid w:val="00C962D0"/>
    <w:rsid w:val="00CB53D8"/>
    <w:rsid w:val="00CE13E2"/>
    <w:rsid w:val="00D12837"/>
    <w:rsid w:val="00D26C39"/>
    <w:rsid w:val="00D27708"/>
    <w:rsid w:val="00D4056D"/>
    <w:rsid w:val="00D41436"/>
    <w:rsid w:val="00D4578B"/>
    <w:rsid w:val="00D46A3B"/>
    <w:rsid w:val="00D50D84"/>
    <w:rsid w:val="00D53508"/>
    <w:rsid w:val="00D70932"/>
    <w:rsid w:val="00D84EF3"/>
    <w:rsid w:val="00D907D1"/>
    <w:rsid w:val="00DA00F2"/>
    <w:rsid w:val="00DA16E1"/>
    <w:rsid w:val="00DA2361"/>
    <w:rsid w:val="00DA3445"/>
    <w:rsid w:val="00DA4B79"/>
    <w:rsid w:val="00DC02FE"/>
    <w:rsid w:val="00DD6F05"/>
    <w:rsid w:val="00DE3E20"/>
    <w:rsid w:val="00DF27BE"/>
    <w:rsid w:val="00DF614C"/>
    <w:rsid w:val="00E47D38"/>
    <w:rsid w:val="00E57A3A"/>
    <w:rsid w:val="00E752D1"/>
    <w:rsid w:val="00E76AA9"/>
    <w:rsid w:val="00EA7F02"/>
    <w:rsid w:val="00EE7031"/>
    <w:rsid w:val="00F12A5E"/>
    <w:rsid w:val="00F12FE9"/>
    <w:rsid w:val="00F21FE8"/>
    <w:rsid w:val="00F57CE4"/>
    <w:rsid w:val="00F640CE"/>
    <w:rsid w:val="00F94173"/>
    <w:rsid w:val="00FB05C8"/>
    <w:rsid w:val="00FB7B7F"/>
    <w:rsid w:val="00FC4893"/>
    <w:rsid w:val="00FD56D4"/>
    <w:rsid w:val="00FD614E"/>
    <w:rsid w:val="00FE465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D130FD"/>
  <w15:chartTrackingRefBased/>
  <w15:docId w15:val="{D59A7714-4F01-4DB9-AF6D-6A88888F1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Hyperlink" w:semiHidden="1" w:unhideWhenUsed="1"/>
    <w:lsdException w:name="Hashtag" w:semiHidden="1" w:unhideWhenUsed="1"/>
  </w:latentStyles>
  <w:style w:type="paragraph" w:default="1" w:styleId="Normal">
    <w:name w:val="Normal"/>
    <w:qFormat/>
    <w:rPr>
      <w:lang w:val="en-AU"/>
    </w:rPr>
  </w:style>
  <w:style w:type="paragraph" w:styleId="Heading1">
    <w:name w:val="heading 1"/>
    <w:basedOn w:val="Normal"/>
    <w:next w:val="Normal"/>
    <w:link w:val="Heading1Char"/>
    <w:autoRedefine/>
    <w:uiPriority w:val="9"/>
    <w:qFormat/>
    <w:pPr>
      <w:keepNext/>
      <w:keepLines/>
      <w:numPr>
        <w:numId w:val="12"/>
      </w:numPr>
      <w:spacing w:before="240" w:after="0"/>
      <w:outlineLvl w:val="0"/>
    </w:pPr>
    <w:rPr>
      <w:rFonts w:asciiTheme="majorHAnsi" w:eastAsiaTheme="majorEastAsia" w:hAnsiTheme="majorHAnsi" w:cstheme="majorBidi"/>
      <w:b/>
      <w:bCs/>
      <w:sz w:val="40"/>
      <w:szCs w:val="40"/>
    </w:rPr>
  </w:style>
  <w:style w:type="paragraph" w:styleId="Heading2">
    <w:name w:val="heading 2"/>
    <w:basedOn w:val="Normal"/>
    <w:next w:val="Normal"/>
    <w:link w:val="Heading2Char"/>
    <w:autoRedefine/>
    <w:uiPriority w:val="9"/>
    <w:unhideWhenUsed/>
    <w:qFormat/>
    <w:pPr>
      <w:keepNext/>
      <w:keepLines/>
      <w:numPr>
        <w:ilvl w:val="1"/>
        <w:numId w:val="12"/>
      </w:numPr>
      <w:spacing w:before="40" w:after="0"/>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autoRedefine/>
    <w:uiPriority w:val="9"/>
    <w:unhideWhenUsed/>
    <w:qFormat/>
    <w:pPr>
      <w:keepNext/>
      <w:keepLines/>
      <w:numPr>
        <w:ilvl w:val="2"/>
        <w:numId w:val="12"/>
      </w:numPr>
      <w:spacing w:before="40" w:after="0"/>
      <w:outlineLvl w:val="2"/>
    </w:pPr>
    <w:rPr>
      <w:rFonts w:asciiTheme="majorHAnsi" w:eastAsiaTheme="majorEastAsia" w:hAnsiTheme="majorHAnsi" w:cstheme="majorBidi"/>
      <w:b/>
      <w:bCs/>
      <w:sz w:val="24"/>
      <w:szCs w:val="24"/>
    </w:rPr>
  </w:style>
  <w:style w:type="paragraph" w:styleId="Heading4">
    <w:name w:val="heading 4"/>
    <w:basedOn w:val="Normal"/>
    <w:next w:val="Normal"/>
    <w:link w:val="Heading4Char"/>
    <w:autoRedefine/>
    <w:uiPriority w:val="9"/>
    <w:unhideWhenUsed/>
    <w:qFormat/>
    <w:pPr>
      <w:keepNext/>
      <w:keepLines/>
      <w:numPr>
        <w:ilvl w:val="3"/>
        <w:numId w:val="12"/>
      </w:numPr>
      <w:spacing w:before="4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autoRedefine/>
    <w:uiPriority w:val="9"/>
    <w:semiHidden/>
    <w:unhideWhenUsed/>
    <w:qFormat/>
    <w:pPr>
      <w:keepNext/>
      <w:keepLines/>
      <w:numPr>
        <w:ilvl w:val="4"/>
        <w:numId w:val="12"/>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autoRedefine/>
    <w:uiPriority w:val="9"/>
    <w:semiHidden/>
    <w:unhideWhenUsed/>
    <w:qFormat/>
    <w:pPr>
      <w:keepNext/>
      <w:keepLines/>
      <w:numPr>
        <w:ilvl w:val="5"/>
        <w:numId w:val="12"/>
      </w:numPr>
      <w:spacing w:before="40" w:after="0"/>
      <w:outlineLvl w:val="5"/>
    </w:pPr>
    <w:rPr>
      <w:rFonts w:asciiTheme="majorHAnsi" w:eastAsiaTheme="majorEastAsia" w:hAnsiTheme="majorHAnsi" w:cstheme="majorBidi"/>
      <w:sz w:val="20"/>
      <w:szCs w:val="20"/>
    </w:rPr>
  </w:style>
  <w:style w:type="paragraph" w:styleId="Heading7">
    <w:name w:val="heading 7"/>
    <w:basedOn w:val="Normal"/>
    <w:next w:val="Normal"/>
    <w:link w:val="Heading7Char"/>
    <w:autoRedefine/>
    <w:uiPriority w:val="9"/>
    <w:semiHidden/>
    <w:unhideWhenUsed/>
    <w:qFormat/>
    <w:pPr>
      <w:keepNext/>
      <w:keepLines/>
      <w:numPr>
        <w:ilvl w:val="6"/>
        <w:numId w:val="12"/>
      </w:numPr>
      <w:spacing w:before="40" w:after="0"/>
      <w:outlineLvl w:val="6"/>
    </w:pPr>
    <w:rPr>
      <w:rFonts w:asciiTheme="majorHAnsi" w:eastAsiaTheme="majorEastAsia" w:hAnsiTheme="majorHAnsi" w:cstheme="majorBidi"/>
      <w:i/>
      <w:iCs/>
      <w:sz w:val="20"/>
      <w:szCs w:val="20"/>
    </w:rPr>
  </w:style>
  <w:style w:type="paragraph" w:styleId="Heading8">
    <w:name w:val="heading 8"/>
    <w:basedOn w:val="Normal"/>
    <w:next w:val="Normal"/>
    <w:link w:val="Heading8Char"/>
    <w:autoRedefine/>
    <w:uiPriority w:val="9"/>
    <w:semiHidden/>
    <w:unhideWhenUsed/>
    <w:qFormat/>
    <w:pPr>
      <w:keepNext/>
      <w:keepLines/>
      <w:numPr>
        <w:ilvl w:val="7"/>
        <w:numId w:val="12"/>
      </w:numPr>
      <w:spacing w:before="40" w:after="0"/>
      <w:outlineLvl w:val="7"/>
    </w:pPr>
    <w:rPr>
      <w:rFonts w:asciiTheme="majorHAnsi" w:eastAsiaTheme="majorEastAsia" w:hAnsiTheme="majorHAnsi" w:cstheme="majorBidi"/>
      <w:caps/>
      <w:color w:val="272727" w:themeColor="text1" w:themeTint="D8"/>
      <w:sz w:val="18"/>
      <w:szCs w:val="18"/>
    </w:rPr>
  </w:style>
  <w:style w:type="paragraph" w:styleId="Heading9">
    <w:name w:val="heading 9"/>
    <w:basedOn w:val="Normal"/>
    <w:next w:val="Normal"/>
    <w:link w:val="Heading9Char"/>
    <w:autoRedefine/>
    <w:uiPriority w:val="9"/>
    <w:semiHidden/>
    <w:unhideWhenUsed/>
    <w:qFormat/>
    <w:pPr>
      <w:keepNext/>
      <w:keepLines/>
      <w:numPr>
        <w:ilvl w:val="8"/>
        <w:numId w:val="12"/>
      </w:numPr>
      <w:spacing w:before="40" w:after="0"/>
      <w:outlineLvl w:val="8"/>
    </w:pPr>
    <w:rPr>
      <w:rFonts w:asciiTheme="majorHAnsi" w:eastAsiaTheme="majorEastAsia" w:hAnsiTheme="majorHAnsi" w:cstheme="majorBidi"/>
      <w:i/>
      <w:iCs/>
      <w:cap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Pr>
      <w:rFonts w:asciiTheme="majorHAnsi" w:eastAsiaTheme="majorEastAsia" w:hAnsiTheme="majorHAnsi" w:cstheme="majorBidi"/>
    </w:rPr>
  </w:style>
  <w:style w:type="character" w:customStyle="1" w:styleId="Heading6Char">
    <w:name w:val="Heading 6 Char"/>
    <w:basedOn w:val="DefaultParagraphFont"/>
    <w:link w:val="Heading6"/>
    <w:uiPriority w:val="9"/>
    <w:rPr>
      <w:rFonts w:asciiTheme="majorHAnsi" w:eastAsiaTheme="majorEastAsia" w:hAnsiTheme="majorHAnsi" w:cstheme="majorBidi"/>
      <w:sz w:val="20"/>
      <w:szCs w:val="20"/>
    </w:rPr>
  </w:style>
  <w:style w:type="character" w:customStyle="1" w:styleId="Heading7Char">
    <w:name w:val="Heading 7 Char"/>
    <w:basedOn w:val="DefaultParagraphFont"/>
    <w:link w:val="Heading7"/>
    <w:uiPriority w:val="9"/>
    <w:rPr>
      <w:rFonts w:asciiTheme="majorHAnsi" w:eastAsiaTheme="majorEastAsia" w:hAnsiTheme="majorHAnsi" w:cstheme="majorBidi"/>
      <w:i/>
      <w:iCs/>
      <w:sz w:val="20"/>
      <w:szCs w:val="20"/>
    </w:rPr>
  </w:style>
  <w:style w:type="character" w:customStyle="1" w:styleId="Heading8Char">
    <w:name w:val="Heading 8 Char"/>
    <w:basedOn w:val="DefaultParagraphFont"/>
    <w:link w:val="Heading8"/>
    <w:uiPriority w:val="9"/>
    <w:rPr>
      <w:rFonts w:asciiTheme="majorHAnsi" w:eastAsiaTheme="majorEastAsia" w:hAnsiTheme="majorHAnsi" w:cstheme="majorBidi"/>
      <w:caps/>
      <w:color w:val="272727" w:themeColor="text1" w:themeTint="D8"/>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z w:val="18"/>
      <w:szCs w:val="18"/>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72"/>
      <w:szCs w:val="72"/>
    </w:rPr>
  </w:style>
  <w:style w:type="paragraph" w:styleId="Subtitle">
    <w:name w:val="Subtitle"/>
    <w:basedOn w:val="Normal"/>
    <w:next w:val="Normal"/>
    <w:link w:val="SubtitleChar"/>
    <w:uiPriority w:val="11"/>
    <w:qFormat/>
    <w:pPr>
      <w:numPr>
        <w:ilvl w:val="1"/>
      </w:numPr>
    </w:pPr>
    <w:rPr>
      <w:i/>
      <w:iCs/>
      <w:color w:val="5A5A5A" w:themeColor="text1" w:themeTint="A5"/>
    </w:rPr>
  </w:style>
  <w:style w:type="character" w:customStyle="1" w:styleId="SubtitleChar">
    <w:name w:val="Subtitle Char"/>
    <w:basedOn w:val="DefaultParagraphFont"/>
    <w:link w:val="Subtitle"/>
    <w:uiPriority w:val="11"/>
    <w:rPr>
      <w:i/>
      <w:iCs/>
      <w:color w:val="5A5A5A" w:themeColor="text1" w:themeTint="A5"/>
    </w:rPr>
  </w:style>
  <w:style w:type="paragraph" w:styleId="ListParagraph">
    <w:name w:val="List Paragraph"/>
    <w:basedOn w:val="Normal"/>
    <w:uiPriority w:val="34"/>
    <w:qFormat/>
    <w:pPr>
      <w:ind w:left="720"/>
      <w:contextualSpacing/>
    </w:pPr>
  </w:style>
  <w:style w:type="character" w:styleId="SubtleReference">
    <w:name w:val="Subtle Reference"/>
    <w:basedOn w:val="DefaultParagraphFont"/>
    <w:uiPriority w:val="31"/>
    <w:qFormat/>
    <w:rPr>
      <w:smallCaps/>
      <w:color w:val="5A5A5A" w:themeColor="text1" w:themeTint="A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paragraph" w:styleId="Quote">
    <w:name w:val="Quote"/>
    <w:basedOn w:val="Normal"/>
    <w:next w:val="Normal"/>
    <w:link w:val="QuoteChar"/>
    <w:uiPriority w:val="29"/>
    <w:qFormat/>
    <w:pPr>
      <w:pBdr>
        <w:top w:val="single" w:sz="48" w:space="1" w:color="F2F2F2" w:themeColor="background1" w:themeShade="F2"/>
        <w:left w:val="single" w:sz="48" w:space="4" w:color="F2F2F2" w:themeColor="background1" w:themeShade="F2"/>
        <w:bottom w:val="single" w:sz="48" w:space="1" w:color="F2F2F2" w:themeColor="background1" w:themeShade="F2"/>
        <w:right w:val="single" w:sz="48" w:space="4" w:color="F2F2F2" w:themeColor="background1" w:themeShade="F2"/>
      </w:pBdr>
      <w:shd w:val="clear" w:color="auto" w:fill="F2F2F2" w:themeFill="background1" w:themeFillShade="F2"/>
      <w:spacing w:before="200"/>
      <w:ind w:left="864" w:right="864"/>
    </w:pPr>
    <w:rPr>
      <w:i/>
      <w:iCs/>
    </w:rPr>
  </w:style>
  <w:style w:type="character" w:customStyle="1" w:styleId="QuoteChar">
    <w:name w:val="Quote Char"/>
    <w:basedOn w:val="DefaultParagraphFont"/>
    <w:link w:val="Quote"/>
    <w:uiPriority w:val="29"/>
    <w:rPr>
      <w:i/>
      <w:iCs/>
      <w:shd w:val="clear" w:color="auto" w:fill="F2F2F2" w:themeFill="background1" w:themeFillShade="F2"/>
    </w:rPr>
  </w:style>
  <w:style w:type="character" w:styleId="IntenseEmphasis">
    <w:name w:val="Intense Emphasis"/>
    <w:basedOn w:val="DefaultParagraphFont"/>
    <w:uiPriority w:val="21"/>
    <w:qFormat/>
    <w:rPr>
      <w:i/>
      <w:iCs/>
      <w:color w:val="1CADE4" w:themeColor="accent1"/>
    </w:rPr>
  </w:style>
  <w:style w:type="paragraph" w:styleId="IntenseQuote">
    <w:name w:val="Intense Quote"/>
    <w:basedOn w:val="Normal"/>
    <w:next w:val="Normal"/>
    <w:link w:val="IntenseQuoteChar"/>
    <w:uiPriority w:val="30"/>
    <w:qFormat/>
    <w:pPr>
      <w:pBdr>
        <w:top w:val="single" w:sz="48" w:space="1" w:color="D1EEF9" w:themeColor="accent1" w:themeTint="33"/>
        <w:left w:val="single" w:sz="48" w:space="4" w:color="D1EEF9" w:themeColor="accent1" w:themeTint="33"/>
        <w:bottom w:val="single" w:sz="48" w:space="1" w:color="D1EEF9" w:themeColor="accent1" w:themeTint="33"/>
        <w:right w:val="single" w:sz="48" w:space="4" w:color="D1EEF9" w:themeColor="accent1" w:themeTint="33"/>
      </w:pBdr>
      <w:shd w:val="clear" w:color="auto" w:fill="D1EEF9" w:themeFill="accent1" w:themeFillTint="33"/>
      <w:spacing w:before="200"/>
      <w:ind w:left="864" w:right="864"/>
      <w:jc w:val="both"/>
    </w:pPr>
    <w:rPr>
      <w:i/>
      <w:iCs/>
    </w:rPr>
  </w:style>
  <w:style w:type="character" w:customStyle="1" w:styleId="IntenseQuoteChar">
    <w:name w:val="Intense Quote Char"/>
    <w:basedOn w:val="DefaultParagraphFont"/>
    <w:link w:val="IntenseQuote"/>
    <w:uiPriority w:val="30"/>
    <w:rPr>
      <w:i/>
      <w:iCs/>
      <w:shd w:val="clear" w:color="auto" w:fill="D1EEF9" w:themeFill="accent1" w:themeFillTint="33"/>
    </w:rPr>
  </w:style>
  <w:style w:type="paragraph" w:styleId="NoSpacing">
    <w:name w:val="No Spacing"/>
    <w:link w:val="NoSpacingChar"/>
    <w:uiPriority w:val="1"/>
    <w:qFormat/>
    <w:pPr>
      <w:spacing w:after="0" w:line="240" w:lineRule="auto"/>
    </w:p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semiHidden/>
    <w:unhideWhenUsed/>
    <w:qFormat/>
    <w:pPr>
      <w:spacing w:after="200" w:line="240" w:lineRule="auto"/>
    </w:pPr>
    <w:rPr>
      <w:i/>
      <w:iCs/>
      <w:sz w:val="20"/>
      <w:szCs w:val="20"/>
    </w:rPr>
  </w:style>
  <w:style w:type="character" w:styleId="IntenseReference">
    <w:name w:val="Intense Reference"/>
    <w:basedOn w:val="DefaultParagraphFont"/>
    <w:uiPriority w:val="32"/>
    <w:qFormat/>
    <w:rPr>
      <w:b/>
      <w:bCs/>
      <w:smallCaps/>
      <w:color w:val="1CADE4" w:themeColor="accent1"/>
      <w:spacing w:val="5"/>
    </w:rPr>
  </w:style>
  <w:style w:type="character" w:customStyle="1" w:styleId="NoSpacingChar">
    <w:name w:val="No Spacing Char"/>
    <w:basedOn w:val="DefaultParagraphFont"/>
    <w:link w:val="NoSpacing"/>
    <w:uiPriority w:val="1"/>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pPr>
      <w:outlineLvl w:val="9"/>
    </w:pPr>
  </w:style>
  <w:style w:type="character" w:styleId="Hyperlink">
    <w:name w:val="Hyperlink"/>
    <w:basedOn w:val="DefaultParagraphFont"/>
    <w:uiPriority w:val="99"/>
    <w:unhideWhenUsed/>
    <w:rsid w:val="000744A1"/>
    <w:rPr>
      <w:color w:val="6EAC1C" w:themeColor="hyperlink"/>
      <w:u w:val="single"/>
    </w:rPr>
  </w:style>
  <w:style w:type="paragraph" w:styleId="Header">
    <w:name w:val="header"/>
    <w:basedOn w:val="Normal"/>
    <w:link w:val="HeaderChar"/>
    <w:uiPriority w:val="99"/>
    <w:unhideWhenUsed/>
    <w:rsid w:val="003A46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A46EE"/>
  </w:style>
  <w:style w:type="paragraph" w:styleId="Footer">
    <w:name w:val="footer"/>
    <w:basedOn w:val="Normal"/>
    <w:link w:val="FooterChar"/>
    <w:uiPriority w:val="99"/>
    <w:unhideWhenUsed/>
    <w:rsid w:val="003A46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46EE"/>
  </w:style>
  <w:style w:type="paragraph" w:styleId="TOC1">
    <w:name w:val="toc 1"/>
    <w:basedOn w:val="Normal"/>
    <w:next w:val="Normal"/>
    <w:autoRedefine/>
    <w:uiPriority w:val="39"/>
    <w:unhideWhenUsed/>
    <w:rsid w:val="003A46EE"/>
    <w:pPr>
      <w:spacing w:after="100"/>
    </w:pPr>
  </w:style>
  <w:style w:type="paragraph" w:styleId="NormalWeb">
    <w:name w:val="Normal (Web)"/>
    <w:basedOn w:val="Normal"/>
    <w:uiPriority w:val="99"/>
    <w:semiHidden/>
    <w:unhideWhenUsed/>
    <w:rsid w:val="003227DB"/>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apple-converted-space">
    <w:name w:val="apple-converted-space"/>
    <w:basedOn w:val="DefaultParagraphFont"/>
    <w:rsid w:val="003227DB"/>
  </w:style>
  <w:style w:type="character" w:customStyle="1" w:styleId="mw-lingo-tooltip-abbr">
    <w:name w:val="mw-lingo-tooltip-abbr"/>
    <w:basedOn w:val="DefaultParagraphFont"/>
    <w:rsid w:val="003227DB"/>
  </w:style>
  <w:style w:type="paragraph" w:styleId="BodyText">
    <w:name w:val="Body Text"/>
    <w:basedOn w:val="Normal"/>
    <w:link w:val="BodyTextChar"/>
    <w:rsid w:val="00FE465C"/>
    <w:pPr>
      <w:widowControl w:val="0"/>
      <w:tabs>
        <w:tab w:val="left" w:pos="-2160"/>
        <w:tab w:val="left" w:pos="0"/>
      </w:tabs>
      <w:spacing w:after="0" w:line="240" w:lineRule="auto"/>
      <w:ind w:right="20"/>
    </w:pPr>
    <w:rPr>
      <w:rFonts w:ascii="Times" w:eastAsia="Times" w:hAnsi="Times" w:cs="Times New Roman"/>
      <w:color w:val="000000"/>
      <w:sz w:val="24"/>
      <w:szCs w:val="20"/>
      <w:lang w:eastAsia="en-US"/>
    </w:rPr>
  </w:style>
  <w:style w:type="character" w:customStyle="1" w:styleId="BodyTextChar">
    <w:name w:val="Body Text Char"/>
    <w:basedOn w:val="DefaultParagraphFont"/>
    <w:link w:val="BodyText"/>
    <w:rsid w:val="00FE465C"/>
    <w:rPr>
      <w:rFonts w:ascii="Times" w:eastAsia="Times" w:hAnsi="Times" w:cs="Times New Roman"/>
      <w:color w:val="000000"/>
      <w:sz w:val="24"/>
      <w:szCs w:val="20"/>
      <w:lang w:eastAsia="en-US"/>
    </w:rPr>
  </w:style>
  <w:style w:type="table" w:styleId="TableGrid">
    <w:name w:val="Table Grid"/>
    <w:basedOn w:val="TableNormal"/>
    <w:uiPriority w:val="39"/>
    <w:rsid w:val="007C09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9802CE"/>
    <w:pPr>
      <w:spacing w:after="100"/>
      <w:ind w:left="220"/>
    </w:pPr>
  </w:style>
  <w:style w:type="paragraph" w:styleId="DocumentMap">
    <w:name w:val="Document Map"/>
    <w:basedOn w:val="Normal"/>
    <w:link w:val="DocumentMapChar"/>
    <w:uiPriority w:val="99"/>
    <w:semiHidden/>
    <w:unhideWhenUsed/>
    <w:rsid w:val="00F21FE8"/>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F21FE8"/>
    <w:rPr>
      <w:rFonts w:ascii="Times New Roman" w:hAnsi="Times New Roman" w:cs="Times New Roman"/>
      <w:sz w:val="24"/>
      <w:szCs w:val="24"/>
      <w:lang w:val="en-AU"/>
    </w:rPr>
  </w:style>
  <w:style w:type="character" w:styleId="PlaceholderText">
    <w:name w:val="Placeholder Text"/>
    <w:basedOn w:val="DefaultParagraphFont"/>
    <w:uiPriority w:val="99"/>
    <w:semiHidden/>
    <w:rsid w:val="00B070EF"/>
    <w:rPr>
      <w:color w:val="808080"/>
    </w:rPr>
  </w:style>
  <w:style w:type="paragraph" w:styleId="BalloonText">
    <w:name w:val="Balloon Text"/>
    <w:basedOn w:val="Normal"/>
    <w:link w:val="BalloonTextChar"/>
    <w:uiPriority w:val="99"/>
    <w:semiHidden/>
    <w:unhideWhenUsed/>
    <w:rsid w:val="004808C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08C7"/>
    <w:rPr>
      <w:rFonts w:ascii="Segoe UI" w:hAnsi="Segoe UI" w:cs="Segoe UI"/>
      <w:sz w:val="18"/>
      <w:szCs w:val="18"/>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41094">
      <w:bodyDiv w:val="1"/>
      <w:marLeft w:val="0"/>
      <w:marRight w:val="0"/>
      <w:marTop w:val="0"/>
      <w:marBottom w:val="0"/>
      <w:divBdr>
        <w:top w:val="none" w:sz="0" w:space="0" w:color="auto"/>
        <w:left w:val="none" w:sz="0" w:space="0" w:color="auto"/>
        <w:bottom w:val="none" w:sz="0" w:space="0" w:color="auto"/>
        <w:right w:val="none" w:sz="0" w:space="0" w:color="auto"/>
      </w:divBdr>
    </w:div>
    <w:div w:id="227689469">
      <w:bodyDiv w:val="1"/>
      <w:marLeft w:val="0"/>
      <w:marRight w:val="0"/>
      <w:marTop w:val="0"/>
      <w:marBottom w:val="0"/>
      <w:divBdr>
        <w:top w:val="none" w:sz="0" w:space="0" w:color="auto"/>
        <w:left w:val="none" w:sz="0" w:space="0" w:color="auto"/>
        <w:bottom w:val="none" w:sz="0" w:space="0" w:color="auto"/>
        <w:right w:val="none" w:sz="0" w:space="0" w:color="auto"/>
      </w:divBdr>
    </w:div>
    <w:div w:id="992685221">
      <w:bodyDiv w:val="1"/>
      <w:marLeft w:val="0"/>
      <w:marRight w:val="0"/>
      <w:marTop w:val="0"/>
      <w:marBottom w:val="0"/>
      <w:divBdr>
        <w:top w:val="none" w:sz="0" w:space="0" w:color="auto"/>
        <w:left w:val="none" w:sz="0" w:space="0" w:color="auto"/>
        <w:bottom w:val="none" w:sz="0" w:space="0" w:color="auto"/>
        <w:right w:val="none" w:sz="0" w:space="0" w:color="auto"/>
      </w:divBdr>
    </w:div>
    <w:div w:id="1809661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8.png"/><Relationship Id="rId51" Type="http://schemas.openxmlformats.org/officeDocument/2006/relationships/theme" Target="theme/theme1.xml"/><Relationship Id="rId3" Type="http://schemas.openxmlformats.org/officeDocument/2006/relationships/numbering" Target="numbering.xml"/><Relationship Id="rId47" Type="http://schemas.openxmlformats.org/officeDocument/2006/relationships/image" Target="media/image10.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46"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http://dbforms.ga.gov.au/www/npm.well.search"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45"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6.png"/><Relationship Id="rId49" Type="http://schemas.openxmlformats.org/officeDocument/2006/relationships/footer" Target="footer1.xml"/><Relationship Id="rId10" Type="http://schemas.openxmlformats.org/officeDocument/2006/relationships/image" Target="media/image1.png"/><Relationship Id="rId44" Type="http://schemas.openxmlformats.org/officeDocument/2006/relationships/image" Target="media/image27.png"/><Relationship Id="rId4" Type="http://schemas.openxmlformats.org/officeDocument/2006/relationships/styles" Target="styles.xml"/><Relationship Id="rId9" Type="http://schemas.openxmlformats.org/officeDocument/2006/relationships/hyperlink" Target="mailto:amy.ianson@sydney.edu.au" TargetMode="External"/><Relationship Id="rId14" Type="http://schemas.openxmlformats.org/officeDocument/2006/relationships/image" Target="media/image5.jpeg"/><Relationship Id="rId48"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my\AppData\Roaming\Microsoft\Templates\Spec%20design%20(blank)(2).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1A3EA57F-50D6-4332-9CCE-01AA9228397A}">
  <ds:schemaRefs>
    <ds:schemaRef ds:uri="http://schemas.microsoft.com/sharepoint/v3/contenttype/forms"/>
  </ds:schemaRefs>
</ds:datastoreItem>
</file>

<file path=customXml/itemProps2.xml><?xml version="1.0" encoding="utf-8"?>
<ds:datastoreItem xmlns:ds="http://schemas.openxmlformats.org/officeDocument/2006/customXml" ds:itemID="{D1EB5907-BFE0-4E2F-A8C4-0DDA6F2B6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Spec design (blank)(2)</Template>
  <TotalTime>3</TotalTime>
  <Pages>8</Pages>
  <Words>1345</Words>
  <Characters>7669</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GEOS3102: Global Energy &amp; Resources Lab Material</vt:lpstr>
    </vt:vector>
  </TitlesOfParts>
  <Company>Tristan Salles, Dietmar Muller and Amy I’Anson</Company>
  <LinksUpToDate>false</LinksUpToDate>
  <CharactersWithSpaces>8997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GEOS3102: Global Energy &amp; Resources Lab Material</dc:title>
  <dc:subject>Dietmar Muller, Tristan Salles, Amy I’Anson</dc:subject>
  <dc:creator>Dietmar Muller, Tristan Salles &amp; Amy I’Anson</dc:creator>
  <cp:keywords/>
  <dc:description/>
  <cp:lastModifiedBy>Amy</cp:lastModifiedBy>
  <cp:revision>5</cp:revision>
  <cp:lastPrinted>2017-01-31T21:11:00Z</cp:lastPrinted>
  <dcterms:created xsi:type="dcterms:W3CDTF">2017-04-07T02:00:00Z</dcterms:created>
  <dcterms:modified xsi:type="dcterms:W3CDTF">2017-04-07T02:02:00Z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TC039859479991</vt:lpwstr>
  </property>
  <property fmtid="{D5CDD505-2E9C-101B-9397-08002B2CF9AE}" pid="3" name="Mendeley Document_1">
    <vt:lpwstr>True</vt:lpwstr>
  </property>
</Properties>
</file>